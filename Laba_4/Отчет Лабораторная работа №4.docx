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109" w14:textId="77777777" w:rsid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МИНИСТЕРСТВО НАУКИ И ВЫСШЕГО ОБРАЗОВАНИЯ РОССИЙСКОЙ ФЕДЕРАЦИИ</w:t>
      </w:r>
    </w:p>
    <w:p w14:paraId="2213FF84" w14:textId="77777777" w:rsidR="00370DDC" w:rsidRPr="00370DDC" w:rsidRDefault="00370DDC" w:rsidP="00950A26">
      <w:pPr>
        <w:spacing w:line="200" w:lineRule="atLeast"/>
        <w:ind w:firstLine="0"/>
        <w:jc w:val="center"/>
        <w:rPr>
          <w:spacing w:val="-14"/>
          <w:szCs w:val="22"/>
        </w:rPr>
      </w:pPr>
    </w:p>
    <w:p w14:paraId="743E3C19" w14:textId="77777777" w:rsidR="00950A26" w:rsidRPr="00370DDC" w:rsidRDefault="00950A26" w:rsidP="00950A26">
      <w:pPr>
        <w:spacing w:line="200" w:lineRule="atLeast"/>
        <w:ind w:firstLine="0"/>
        <w:jc w:val="center"/>
        <w:rPr>
          <w:spacing w:val="-14"/>
          <w:szCs w:val="22"/>
        </w:rPr>
      </w:pPr>
      <w:r w:rsidRPr="00370DDC">
        <w:rPr>
          <w:spacing w:val="-14"/>
          <w:szCs w:val="22"/>
        </w:rPr>
        <w:t>федеральное государственное бюджетное образовательное учреждение высшего</w:t>
      </w:r>
      <w:r w:rsidRPr="00370DDC">
        <w:rPr>
          <w:spacing w:val="-14"/>
          <w:szCs w:val="22"/>
          <w:lang w:val="en-US"/>
        </w:rPr>
        <w:t> </w:t>
      </w:r>
      <w:r w:rsidRPr="00370DDC">
        <w:rPr>
          <w:spacing w:val="-14"/>
          <w:szCs w:val="22"/>
        </w:rPr>
        <w:t>образования</w:t>
      </w:r>
    </w:p>
    <w:p w14:paraId="1294806C" w14:textId="77777777" w:rsidR="00950A26" w:rsidRPr="00370DDC" w:rsidRDefault="00950A26" w:rsidP="00950A26">
      <w:pPr>
        <w:ind w:firstLine="0"/>
        <w:jc w:val="center"/>
        <w:rPr>
          <w:bCs/>
          <w:szCs w:val="22"/>
        </w:rPr>
      </w:pPr>
      <w:r w:rsidRPr="00370DDC">
        <w:rPr>
          <w:bCs/>
          <w:szCs w:val="22"/>
        </w:rPr>
        <w:t>«УЛЬЯНОВСКИЙ ГОСУДАРСТВЕННЫЙ ТЕХНИЧЕСКИЙ УНИВЕРСИТЕТ»</w:t>
      </w:r>
    </w:p>
    <w:p w14:paraId="660F7417" w14:textId="77777777" w:rsidR="00950A26" w:rsidRPr="006D50B8" w:rsidRDefault="00950A26" w:rsidP="00950A26">
      <w:pPr>
        <w:spacing w:before="480"/>
        <w:ind w:firstLine="0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79E593C8" w14:textId="1CFED6F7" w:rsidR="00304AC0" w:rsidRPr="00304AC0" w:rsidRDefault="00615967" w:rsidP="00304AC0">
      <w:pPr>
        <w:spacing w:before="1680"/>
        <w:ind w:firstLine="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Лабораторная работа №</w:t>
      </w:r>
      <w:r w:rsidR="002658B0" w:rsidRPr="002658B0">
        <w:rPr>
          <w:b/>
          <w:bCs/>
          <w:sz w:val="56"/>
          <w:szCs w:val="56"/>
        </w:rPr>
        <w:t>4</w:t>
      </w:r>
      <w:r w:rsidR="00304AC0" w:rsidRPr="00304AC0">
        <w:rPr>
          <w:b/>
          <w:bCs/>
          <w:sz w:val="56"/>
          <w:szCs w:val="56"/>
        </w:rPr>
        <w:br/>
      </w:r>
      <w:r w:rsidR="00304AC0">
        <w:rPr>
          <w:sz w:val="56"/>
          <w:szCs w:val="56"/>
        </w:rPr>
        <w:t>по дисциплине «</w:t>
      </w:r>
      <w:r>
        <w:rPr>
          <w:sz w:val="56"/>
          <w:szCs w:val="56"/>
        </w:rPr>
        <w:t>Основы алгоритмизации и программирования</w:t>
      </w:r>
      <w:r w:rsidR="00304AC0">
        <w:rPr>
          <w:sz w:val="56"/>
          <w:szCs w:val="56"/>
        </w:rPr>
        <w:t>»</w:t>
      </w:r>
    </w:p>
    <w:p w14:paraId="77636267" w14:textId="2CDDDFB9" w:rsidR="00304AC0" w:rsidRDefault="00950A26" w:rsidP="00304AC0">
      <w:pPr>
        <w:spacing w:before="1680"/>
        <w:ind w:left="7541" w:firstLine="0"/>
        <w:jc w:val="left"/>
      </w:pPr>
      <w:r>
        <w:t>Выполнил:</w:t>
      </w:r>
      <w:r w:rsidR="00304AC0">
        <w:br/>
        <w:t xml:space="preserve">студент(ка) гр. </w:t>
      </w:r>
      <w:r w:rsidR="00615967">
        <w:t xml:space="preserve">ПИбд-12 </w:t>
      </w:r>
      <w:proofErr w:type="spellStart"/>
      <w:r w:rsidR="00615967">
        <w:t>Дозорова</w:t>
      </w:r>
      <w:proofErr w:type="spellEnd"/>
      <w:r w:rsidR="00615967">
        <w:t xml:space="preserve"> Алена</w:t>
      </w:r>
      <w:r w:rsidR="00304AC0">
        <w:br/>
      </w:r>
    </w:p>
    <w:p w14:paraId="40143028" w14:textId="77777777" w:rsidR="00615967" w:rsidRDefault="00615967" w:rsidP="00304AC0">
      <w:pPr>
        <w:spacing w:before="1680"/>
        <w:ind w:left="7541" w:firstLine="0"/>
        <w:jc w:val="left"/>
      </w:pPr>
    </w:p>
    <w:p w14:paraId="3AC30846" w14:textId="13D3512D" w:rsidR="00370DDC" w:rsidRDefault="00950A26" w:rsidP="00370DDC">
      <w:pPr>
        <w:spacing w:before="2040"/>
        <w:ind w:left="567" w:firstLine="0"/>
        <w:jc w:val="center"/>
      </w:pPr>
      <w:r>
        <w:t>Ульяновск</w:t>
      </w:r>
      <w:r w:rsidR="00370DDC">
        <w:br/>
      </w:r>
      <w:r>
        <w:t>20</w:t>
      </w:r>
      <w:r w:rsidR="00615967">
        <w:t>21</w:t>
      </w:r>
    </w:p>
    <w:p w14:paraId="7EC1EB8D" w14:textId="17DB019A" w:rsidR="00DA05FF" w:rsidRDefault="00370DDC" w:rsidP="00615967">
      <w:pPr>
        <w:spacing w:after="160" w:line="259" w:lineRule="auto"/>
        <w:ind w:firstLine="0"/>
        <w:jc w:val="left"/>
      </w:pPr>
      <w:r>
        <w:br w:type="page"/>
      </w:r>
    </w:p>
    <w:p w14:paraId="707669F2" w14:textId="4E350E85" w:rsidR="00DA05FF" w:rsidRPr="002658B0" w:rsidRDefault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2658B0">
        <w:rPr>
          <w:sz w:val="28"/>
          <w:szCs w:val="28"/>
        </w:rPr>
        <w:lastRenderedPageBreak/>
        <w:t>Задание на лабораторную работу:</w:t>
      </w:r>
    </w:p>
    <w:p w14:paraId="29BD42AD" w14:textId="55E526DC" w:rsidR="00615967" w:rsidRPr="002658B0" w:rsidRDefault="00615967" w:rsidP="00615967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2658B0">
        <w:rPr>
          <w:sz w:val="28"/>
          <w:szCs w:val="28"/>
        </w:rPr>
        <w:t>Реализовать</w:t>
      </w:r>
      <w:r w:rsidR="00E973DA" w:rsidRPr="002658B0">
        <w:rPr>
          <w:sz w:val="28"/>
          <w:szCs w:val="28"/>
        </w:rPr>
        <w:t xml:space="preserve"> </w:t>
      </w:r>
      <w:r w:rsidR="002658B0" w:rsidRPr="002658B0">
        <w:rPr>
          <w:color w:val="1E1919"/>
          <w:sz w:val="28"/>
          <w:szCs w:val="28"/>
          <w:shd w:val="clear" w:color="auto" w:fill="F7F5F2"/>
        </w:rPr>
        <w:t>хэш-таблицу с</w:t>
      </w:r>
      <w:r w:rsidRPr="002658B0">
        <w:rPr>
          <w:sz w:val="28"/>
          <w:szCs w:val="28"/>
        </w:rPr>
        <w:t>:</w:t>
      </w:r>
    </w:p>
    <w:p w14:paraId="24D47FCC" w14:textId="4F93D6E5" w:rsidR="00615967" w:rsidRPr="002658B0" w:rsidRDefault="00615967" w:rsidP="00615967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2658B0">
        <w:rPr>
          <w:sz w:val="28"/>
          <w:szCs w:val="28"/>
        </w:rPr>
        <w:t xml:space="preserve">Вариант 6: </w:t>
      </w:r>
      <w:r w:rsidR="002658B0" w:rsidRPr="002658B0">
        <w:rPr>
          <w:sz w:val="28"/>
          <w:szCs w:val="28"/>
        </w:rPr>
        <w:t>двойным хэшированием</w:t>
      </w:r>
    </w:p>
    <w:p w14:paraId="4D95CD98" w14:textId="0E2CA54D" w:rsidR="00615967" w:rsidRPr="002658B0" w:rsidRDefault="00E973DA" w:rsidP="00615967">
      <w:pPr>
        <w:pStyle w:val="a9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2658B0">
        <w:rPr>
          <w:color w:val="1E1919"/>
          <w:sz w:val="28"/>
          <w:szCs w:val="28"/>
          <w:shd w:val="clear" w:color="auto" w:fill="F7F5F2"/>
        </w:rPr>
        <w:t xml:space="preserve">Реализовать </w:t>
      </w:r>
      <w:r w:rsidR="002658B0" w:rsidRPr="002658B0">
        <w:rPr>
          <w:color w:val="1E1919"/>
          <w:sz w:val="28"/>
          <w:szCs w:val="28"/>
          <w:shd w:val="clear" w:color="auto" w:fill="F7F5F2"/>
        </w:rPr>
        <w:t>хэш-таблицу с</w:t>
      </w:r>
      <w:r w:rsidR="00615967" w:rsidRPr="002658B0">
        <w:rPr>
          <w:sz w:val="28"/>
          <w:szCs w:val="28"/>
        </w:rPr>
        <w:t>:</w:t>
      </w:r>
    </w:p>
    <w:p w14:paraId="360A5147" w14:textId="75A7F47E" w:rsidR="004F24A4" w:rsidRPr="002658B0" w:rsidRDefault="00615967" w:rsidP="002658B0">
      <w:pPr>
        <w:pStyle w:val="a9"/>
        <w:spacing w:after="160" w:line="259" w:lineRule="auto"/>
        <w:ind w:left="1416" w:firstLine="0"/>
        <w:jc w:val="left"/>
        <w:rPr>
          <w:sz w:val="28"/>
          <w:szCs w:val="28"/>
        </w:rPr>
      </w:pPr>
      <w:r w:rsidRPr="002658B0">
        <w:rPr>
          <w:sz w:val="28"/>
          <w:szCs w:val="28"/>
        </w:rPr>
        <w:t xml:space="preserve">Вариант 6: </w:t>
      </w:r>
      <w:r w:rsidR="002658B0" w:rsidRPr="002658B0">
        <w:rPr>
          <w:sz w:val="28"/>
          <w:szCs w:val="28"/>
        </w:rPr>
        <w:t>методом цепочек, где элементы таблицы – односвязные списки</w:t>
      </w:r>
    </w:p>
    <w:p w14:paraId="1DB12447" w14:textId="579F0FB7" w:rsidR="00615967" w:rsidRPr="00AF45DB" w:rsidRDefault="00615967" w:rsidP="00615967">
      <w:pPr>
        <w:spacing w:after="160" w:line="259" w:lineRule="auto"/>
        <w:ind w:firstLine="0"/>
        <w:jc w:val="left"/>
        <w:rPr>
          <w:sz w:val="28"/>
          <w:szCs w:val="28"/>
        </w:rPr>
      </w:pPr>
      <w:r w:rsidRPr="00AF45DB">
        <w:rPr>
          <w:sz w:val="28"/>
          <w:szCs w:val="28"/>
        </w:rPr>
        <w:t xml:space="preserve">Краткое описание </w:t>
      </w:r>
      <w:r w:rsidR="003F59F5" w:rsidRPr="00AF45DB">
        <w:rPr>
          <w:sz w:val="28"/>
          <w:szCs w:val="28"/>
        </w:rPr>
        <w:t>используемых</w:t>
      </w:r>
      <w:r w:rsidRPr="00AF45DB">
        <w:rPr>
          <w:sz w:val="28"/>
          <w:szCs w:val="28"/>
        </w:rPr>
        <w:t xml:space="preserve"> алгоритмов и структур</w:t>
      </w:r>
    </w:p>
    <w:p w14:paraId="1F874C35" w14:textId="48599E8F" w:rsidR="00AF45DB" w:rsidRPr="002658B0" w:rsidRDefault="002658B0" w:rsidP="00AF45DB">
      <w:pPr>
        <w:spacing w:after="160" w:line="259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В программе реализовано два класса: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, где реализована хэш таблица на базе массива с двойным хэшированием и </w:t>
      </w:r>
      <w:proofErr w:type="spellStart"/>
      <w:r>
        <w:rPr>
          <w:sz w:val="28"/>
          <w:szCs w:val="28"/>
          <w:lang w:val="en-US"/>
        </w:rPr>
        <w:t>HashList</w:t>
      </w:r>
      <w:proofErr w:type="spellEnd"/>
      <w:r>
        <w:rPr>
          <w:sz w:val="28"/>
          <w:szCs w:val="28"/>
        </w:rPr>
        <w:t>, где реализована хэш-таблица на основе листа с использованием односвязного списка.</w:t>
      </w:r>
    </w:p>
    <w:p w14:paraId="2E2389E3" w14:textId="12EDE2F8" w:rsidR="003F59F5" w:rsidRPr="002C06AE" w:rsidRDefault="003F59F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Код лабораторной работы:</w:t>
      </w:r>
    </w:p>
    <w:p w14:paraId="2E16A038" w14:textId="77777777" w:rsidR="00AF45DB" w:rsidRDefault="00AF45DB" w:rsidP="00AF45D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DCD29B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Hash</w:t>
      </w:r>
      <w:proofErr w:type="spellEnd"/>
    </w:p>
    <w:p w14:paraId="4F885F3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B8E7A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Mas;</w:t>
      </w:r>
    </w:p>
    <w:p w14:paraId="799C512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3252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31163D0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306EB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Mas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6134FC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size;</w:t>
      </w:r>
    </w:p>
    <w:p w14:paraId="2DE81FB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&lt;size;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169A6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2F691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Mas[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DE9BB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08ED4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83E4A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E6EFE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8E044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45DFD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A93E1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F729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9BBED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.</w:t>
      </w:r>
      <w:proofErr w:type="gramEnd"/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F5B3A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1F9BAD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(Mas[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82050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08A4F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AE022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v)</w:t>
      </w:r>
    </w:p>
    <w:p w14:paraId="1F96861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A3D37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v+1;</w:t>
      </w:r>
    </w:p>
    <w:p w14:paraId="63F52AC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k&lt;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: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(k-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77733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8B7A5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Key2(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v)</w:t>
      </w:r>
    </w:p>
    <w:p w14:paraId="65E13D6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FCDA6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v+3;</w:t>
      </w:r>
    </w:p>
    <w:p w14:paraId="5B5285C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k&lt;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: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 + 1);</w:t>
      </w:r>
    </w:p>
    <w:p w14:paraId="07E38C5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8AFBE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vulue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EDDBA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0F70C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Mas[key]!=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65579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14:paraId="7EDEB7B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4139C7B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Mas[key]!=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B0473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5AA0E7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key = Key(key) + k * Key2(key);</w:t>
      </w:r>
    </w:p>
    <w:p w14:paraId="47F97EC9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k++;</w:t>
      </w:r>
    </w:p>
    <w:p w14:paraId="4981CE8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DC949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3C46C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Mas[key] =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vulue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73504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B786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A7D61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CE4C0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46E66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(Mas[key]==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01088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B1157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4291115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53A07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D3F7E8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E5A23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7F8DC39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&lt;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k &lt;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Mas[key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</w:t>
      </w:r>
      <w:proofErr w:type="spellStart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966CD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DAA2C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key = Key(key) + k * Key2(key);</w:t>
      </w:r>
    </w:p>
    <w:p w14:paraId="2BA2FC4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26B485F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684E0B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&gt;=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Mas[key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62AEF52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D00878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5B36A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E4BA58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9896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9F7B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4E61B8AB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F65C01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344AB6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D237DF6" w14:textId="77777777" w:rsidR="002658B0" w:rsidRDefault="002658B0" w:rsidP="002658B0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C422932" w14:textId="77777777" w:rsidR="002658B0" w:rsidRDefault="002658B0" w:rsidP="002658B0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29C68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HashList</w:t>
      </w:r>
      <w:proofErr w:type="spellEnd"/>
    </w:p>
    <w:p w14:paraId="5CB2262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6F4CD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List&lt;Linked&lt;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list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List&lt;Linked&lt;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10);</w:t>
      </w:r>
    </w:p>
    <w:p w14:paraId="7DE47CD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95698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HashList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FDD61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0A910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6AE2F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19F0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8DC69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07CDB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Linked&lt;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Linked&lt;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6CD1C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(l);</w:t>
      </w:r>
    </w:p>
    <w:p w14:paraId="35B8C4E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66338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D272B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87BFA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D150F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A1B52E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list[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j)].Add(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r.Next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(100) + 1);</w:t>
      </w:r>
    </w:p>
    <w:p w14:paraId="5548D6A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5F202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624CF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2E974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v)</w:t>
      </w:r>
    </w:p>
    <w:p w14:paraId="0E6EAE4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209CB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v+2;</w:t>
      </w:r>
    </w:p>
    <w:p w14:paraId="4928871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(k&gt;=10)</w:t>
      </w:r>
    </w:p>
    <w:p w14:paraId="32D39E8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756FB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 = k % 10;</w:t>
      </w:r>
    </w:p>
    <w:p w14:paraId="634BB50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 = k / 10;</w:t>
      </w:r>
    </w:p>
    <w:p w14:paraId="6A6D40A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5763A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3F979F1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C00F7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1D888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650C073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list[key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7D0D0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6A11F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3F5E8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1A7DB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55CE6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DC98C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((i+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1)+</w:t>
      </w:r>
      <w:proofErr w:type="gramEnd"/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DE66E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list[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].Print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1DBC5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CF90C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F1F21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E1475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7B303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F5BD2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66F8E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58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C66BCE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6A031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data)</w:t>
      </w:r>
    </w:p>
    <w:p w14:paraId="7A04ADD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8EFFC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data;</w:t>
      </w:r>
    </w:p>
    <w:p w14:paraId="28F859E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9CD09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Data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CFC535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Node&lt;T&gt; Next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715A91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05911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B9A6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658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односвязный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14:paraId="697F886E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A1DF71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головной/первый элемент</w:t>
      </w:r>
    </w:p>
    <w:p w14:paraId="4905D914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последний/хвостовой элемент</w:t>
      </w:r>
    </w:p>
    <w:p w14:paraId="0065A4BE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количество элементов в списке</w:t>
      </w:r>
    </w:p>
    <w:p w14:paraId="566DC3A5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F77AB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2C9F2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E30DC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current = head;</w:t>
      </w:r>
    </w:p>
    <w:p w14:paraId="7394B7D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5E0C5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0B95C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current.Data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7EEEE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9F0EE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0C3DC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AA4D5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1A66B57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data)</w:t>
      </w:r>
    </w:p>
    <w:p w14:paraId="714B5C8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2AAFB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Node&lt;T&gt;(data);</w:t>
      </w:r>
    </w:p>
    <w:p w14:paraId="47A4E51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6625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26ED5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head = node;</w:t>
      </w:r>
    </w:p>
    <w:p w14:paraId="2E6CA8C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93C9A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tail.Next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node;</w:t>
      </w:r>
    </w:p>
    <w:p w14:paraId="55AB48E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node;</w:t>
      </w:r>
    </w:p>
    <w:p w14:paraId="2718CC3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E3A7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14:paraId="22F57F5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23B2C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78E6BA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data)</w:t>
      </w:r>
    </w:p>
    <w:p w14:paraId="0DC422E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7BFE3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current = head;</w:t>
      </w:r>
    </w:p>
    <w:p w14:paraId="07D3647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previous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C1C15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23ACA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A27DE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C4992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current.Data.Equals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(data))</w:t>
      </w:r>
    </w:p>
    <w:p w14:paraId="77333FC8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422CFB9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узел в середине или в конце</w:t>
      </w:r>
    </w:p>
    <w:p w14:paraId="4687AD9F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previous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E1C7631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{</w:t>
      </w:r>
    </w:p>
    <w:p w14:paraId="04EF0FF2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убираем узел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теперь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previous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ссылается не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а на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current.Next</w:t>
      </w:r>
      <w:proofErr w:type="spellEnd"/>
      <w:proofErr w:type="gramEnd"/>
    </w:p>
    <w:p w14:paraId="624357BB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previous.Next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899034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6DEA9D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установлен, значит узел последний,</w:t>
      </w:r>
    </w:p>
    <w:p w14:paraId="17CE6D1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изменяем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переменную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tail</w:t>
      </w:r>
    </w:p>
    <w:p w14:paraId="653AEB7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67CFE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tail = previous;</w:t>
      </w:r>
    </w:p>
    <w:p w14:paraId="499EC58D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0D91C1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29D89A9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70B6C546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удаляется первый элемент</w:t>
      </w:r>
    </w:p>
    <w:p w14:paraId="2EBB0711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переустанавливаем значение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</w:p>
    <w:p w14:paraId="580AF2A9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0C3548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64D69B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после удаления список пуст, сбрасываем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tail</w:t>
      </w:r>
      <w:proofErr w:type="spellEnd"/>
    </w:p>
    <w:p w14:paraId="3989F52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8E311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tail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DC5A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394550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count--;</w:t>
      </w:r>
    </w:p>
    <w:p w14:paraId="0C8F0B1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AA575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E65FF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CE7D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previous = current;</w:t>
      </w:r>
    </w:p>
    <w:p w14:paraId="0856094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AEC62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F4AC7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8868E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2E524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7ED4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 } }</w:t>
      </w:r>
    </w:p>
    <w:p w14:paraId="67F7659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== 0; } }</w:t>
      </w:r>
    </w:p>
    <w:p w14:paraId="1901085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57A95A6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FD093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58466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9082DA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F8C4F4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2DA8A3BA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9DDD4E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содержит ли список элемент</w:t>
      </w:r>
    </w:p>
    <w:p w14:paraId="783FBEC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data)</w:t>
      </w:r>
    </w:p>
    <w:p w14:paraId="40875A3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9C121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current = head;</w:t>
      </w:r>
    </w:p>
    <w:p w14:paraId="356F0C1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2ED0D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0F0B8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current.Data.Equals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(data))</w:t>
      </w:r>
    </w:p>
    <w:p w14:paraId="1F39BC5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C3C3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9ECA3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BFAD30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64002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66996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добвление</w:t>
      </w:r>
      <w:proofErr w:type="spellEnd"/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658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14:paraId="1318F2D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AppendFirst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data)</w:t>
      </w:r>
    </w:p>
    <w:p w14:paraId="3F281E7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2542E1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Node&lt;T&gt;(data);</w:t>
      </w:r>
    </w:p>
    <w:p w14:paraId="0D835316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node.Next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02171FF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node;</w:t>
      </w:r>
    </w:p>
    <w:p w14:paraId="4C31920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24BB98C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tail = head;</w:t>
      </w:r>
    </w:p>
    <w:p w14:paraId="4BE00F7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14:paraId="6DBEED0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98DFD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63A335CB" w14:textId="77777777" w:rsidR="002658B0" w:rsidRPr="002658B0" w:rsidRDefault="002658B0" w:rsidP="002658B0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92E2B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1168F7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3F4B2A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таблицы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77AD15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Convert.ToInt32(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337B97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Hash h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Hash(s);</w:t>
      </w:r>
    </w:p>
    <w:p w14:paraId="4BD23ACE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добавляемый элемент"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26DC5B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=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E081F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h.Add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h.Key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add.Length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add);</w:t>
      </w:r>
    </w:p>
    <w:p w14:paraId="4BE805E7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добавляемый элемент"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3748E9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 =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6F4CBE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h.Add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h.Key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add.Length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add);</w:t>
      </w:r>
    </w:p>
    <w:p w14:paraId="183EBAF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7D7C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h.Print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3E71D2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A14E6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искомый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A437F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 =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0C5D2C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h.Search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h.Key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search.Length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search));</w:t>
      </w:r>
    </w:p>
    <w:p w14:paraId="2F5F022E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"Удалим последний добавленный элемент\n"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E36418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h.Delete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h.Key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add.Length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083E534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h.Print</w:t>
      </w:r>
      <w:proofErr w:type="spellEnd"/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FCD8BA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3336E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Выведем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хэш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использующий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цепочек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разрешения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коллизий</w:t>
      </w:r>
      <w:r w:rsidRPr="002658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A8F753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HashList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</w:t>
      </w:r>
      <w:r w:rsidRPr="002658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HashList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25085D" w14:textId="77777777" w:rsidR="002658B0" w:rsidRP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</w:t>
      </w:r>
      <w:proofErr w:type="gramStart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BEB01F" w14:textId="77777777" w:rsidR="002658B0" w:rsidRDefault="002658B0" w:rsidP="002658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58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FC2BC17" w14:textId="3A779B62" w:rsidR="002658B0" w:rsidRDefault="002658B0" w:rsidP="002658B0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328A25" w14:textId="0753AA8E" w:rsidR="003F59F5" w:rsidRPr="002C06AE" w:rsidRDefault="003F59F5" w:rsidP="002658B0">
      <w:pPr>
        <w:spacing w:after="160" w:line="259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2C06AE">
        <w:rPr>
          <w:rFonts w:eastAsiaTheme="minorHAnsi"/>
          <w:color w:val="000000"/>
          <w:sz w:val="28"/>
          <w:szCs w:val="28"/>
          <w:lang w:eastAsia="en-US"/>
        </w:rPr>
        <w:t>Результаты тестирования:</w:t>
      </w:r>
    </w:p>
    <w:p w14:paraId="4C1F28EA" w14:textId="588E929D" w:rsidR="003F59F5" w:rsidRPr="002C06AE" w:rsidRDefault="00E0016C" w:rsidP="003F59F5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CBD005" wp14:editId="6A2CED0A">
            <wp:extent cx="1673860" cy="3146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7233" w14:textId="09A63549" w:rsidR="002579E5" w:rsidRPr="002C06AE" w:rsidRDefault="002579E5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2C06AE">
        <w:rPr>
          <w:sz w:val="28"/>
          <w:szCs w:val="28"/>
        </w:rPr>
        <w:t>Выводы:</w:t>
      </w:r>
    </w:p>
    <w:p w14:paraId="4856EAFD" w14:textId="46C6687B" w:rsidR="002579E5" w:rsidRPr="00504434" w:rsidRDefault="003A6FAE" w:rsidP="003F59F5">
      <w:pPr>
        <w:spacing w:after="160" w:line="259" w:lineRule="auto"/>
        <w:ind w:firstLine="0"/>
        <w:jc w:val="left"/>
        <w:rPr>
          <w:sz w:val="28"/>
          <w:szCs w:val="28"/>
        </w:rPr>
      </w:pPr>
      <w:r w:rsidRPr="00504434">
        <w:rPr>
          <w:sz w:val="28"/>
          <w:szCs w:val="28"/>
        </w:rPr>
        <w:t xml:space="preserve">Я </w:t>
      </w:r>
      <w:r w:rsidR="00504434" w:rsidRPr="00504434">
        <w:rPr>
          <w:sz w:val="28"/>
          <w:szCs w:val="28"/>
        </w:rPr>
        <w:t>изучи</w:t>
      </w:r>
      <w:r w:rsidR="00504434" w:rsidRPr="00504434">
        <w:rPr>
          <w:sz w:val="28"/>
          <w:szCs w:val="28"/>
        </w:rPr>
        <w:t>ла</w:t>
      </w:r>
      <w:r w:rsidR="00504434" w:rsidRPr="00504434">
        <w:rPr>
          <w:sz w:val="28"/>
          <w:szCs w:val="28"/>
        </w:rPr>
        <w:t xml:space="preserve"> алгоритмы хеширования данных</w:t>
      </w:r>
      <w:r w:rsidR="00504434" w:rsidRPr="00504434">
        <w:rPr>
          <w:sz w:val="28"/>
          <w:szCs w:val="28"/>
        </w:rPr>
        <w:t xml:space="preserve"> и такую </w:t>
      </w:r>
      <w:r w:rsidR="00504434" w:rsidRPr="00504434">
        <w:rPr>
          <w:sz w:val="28"/>
          <w:szCs w:val="28"/>
        </w:rPr>
        <w:t>структуру данны</w:t>
      </w:r>
      <w:r w:rsidR="00504434" w:rsidRPr="00504434">
        <w:rPr>
          <w:sz w:val="28"/>
          <w:szCs w:val="28"/>
        </w:rPr>
        <w:t>х как</w:t>
      </w:r>
      <w:r w:rsidR="00504434" w:rsidRPr="00504434">
        <w:rPr>
          <w:sz w:val="28"/>
          <w:szCs w:val="28"/>
        </w:rPr>
        <w:t xml:space="preserve"> хэш-таблица.</w:t>
      </w:r>
    </w:p>
    <w:sectPr w:rsidR="002579E5" w:rsidRPr="00504434" w:rsidSect="00D7656F">
      <w:pgSz w:w="11906" w:h="16838"/>
      <w:pgMar w:top="1134" w:right="84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00985" w14:textId="77777777" w:rsidR="00693D04" w:rsidRDefault="00693D04" w:rsidP="00950A26">
      <w:r>
        <w:separator/>
      </w:r>
    </w:p>
  </w:endnote>
  <w:endnote w:type="continuationSeparator" w:id="0">
    <w:p w14:paraId="2634A515" w14:textId="77777777" w:rsidR="00693D04" w:rsidRDefault="00693D04" w:rsidP="0095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853D" w14:textId="77777777" w:rsidR="00693D04" w:rsidRDefault="00693D04" w:rsidP="00950A26">
      <w:r>
        <w:separator/>
      </w:r>
    </w:p>
  </w:footnote>
  <w:footnote w:type="continuationSeparator" w:id="0">
    <w:p w14:paraId="2681D3BC" w14:textId="77777777" w:rsidR="00693D04" w:rsidRDefault="00693D04" w:rsidP="0095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3DE"/>
    <w:multiLevelType w:val="hybridMultilevel"/>
    <w:tmpl w:val="F0CEC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F5E"/>
    <w:multiLevelType w:val="hybridMultilevel"/>
    <w:tmpl w:val="68DE8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E17A0"/>
    <w:multiLevelType w:val="hybridMultilevel"/>
    <w:tmpl w:val="1A8A8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7"/>
    <w:rsid w:val="000809D2"/>
    <w:rsid w:val="002579E5"/>
    <w:rsid w:val="002658B0"/>
    <w:rsid w:val="00276128"/>
    <w:rsid w:val="0028610F"/>
    <w:rsid w:val="002C06AE"/>
    <w:rsid w:val="00304AC0"/>
    <w:rsid w:val="00353BBC"/>
    <w:rsid w:val="00370DDC"/>
    <w:rsid w:val="003A6FAE"/>
    <w:rsid w:val="003F59F5"/>
    <w:rsid w:val="004F24A4"/>
    <w:rsid w:val="00504434"/>
    <w:rsid w:val="00560263"/>
    <w:rsid w:val="005B1161"/>
    <w:rsid w:val="00615967"/>
    <w:rsid w:val="00693D04"/>
    <w:rsid w:val="008F4888"/>
    <w:rsid w:val="00950A26"/>
    <w:rsid w:val="00A877F8"/>
    <w:rsid w:val="00AF45DB"/>
    <w:rsid w:val="00B31841"/>
    <w:rsid w:val="00D001BF"/>
    <w:rsid w:val="00D7656F"/>
    <w:rsid w:val="00DA05FF"/>
    <w:rsid w:val="00DB7EF2"/>
    <w:rsid w:val="00E0016C"/>
    <w:rsid w:val="00E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134F"/>
  <w15:chartTrackingRefBased/>
  <w15:docId w15:val="{5F6616F7-D965-4FB3-9A98-C35486A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B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53BBC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BBC"/>
    <w:pPr>
      <w:keepNext/>
      <w:keepLines/>
      <w:spacing w:before="40" w:line="276" w:lineRule="auto"/>
      <w:ind w:firstLine="0"/>
      <w:jc w:val="left"/>
      <w:outlineLvl w:val="1"/>
    </w:pPr>
    <w:rPr>
      <w:rFonts w:ascii="Arial" w:eastAsiaTheme="majorEastAsia" w:hAnsi="Arial" w:cstheme="majorBidi"/>
      <w:b/>
      <w:i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950A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0A2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Body Text"/>
    <w:basedOn w:val="a"/>
    <w:link w:val="a8"/>
    <w:semiHidden/>
    <w:rsid w:val="00DA05FF"/>
    <w:pPr>
      <w:spacing w:line="276" w:lineRule="auto"/>
    </w:pPr>
    <w:rPr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A05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BBC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353BBC"/>
    <w:rPr>
      <w:rFonts w:ascii="Arial" w:eastAsiaTheme="majorEastAsia" w:hAnsi="Arial" w:cstheme="majorBidi"/>
      <w:b/>
      <w:i/>
      <w:color w:val="2F5496" w:themeColor="accent1" w:themeShade="BF"/>
      <w:sz w:val="24"/>
      <w:szCs w:val="26"/>
      <w:lang w:eastAsia="ar-SA"/>
    </w:rPr>
  </w:style>
  <w:style w:type="paragraph" w:styleId="a9">
    <w:name w:val="List Paragraph"/>
    <w:basedOn w:val="a"/>
    <w:uiPriority w:val="34"/>
    <w:qFormat/>
    <w:rsid w:val="0061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&#1053;&#1072;&#1089;&#1090;&#1088;&#1072;&#1080;&#1074;&#1072;&#1077;&#1084;&#1099;&#1077;%20&#1096;&#1072;&#1073;&#1083;&#1086;&#1085;&#1099;%20Office\&#1064;&#1072;&#1073;&#1083;&#1086;&#1085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работы.dotx</Template>
  <TotalTime>77</TotalTime>
  <Pages>6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2022-02-11T16:42:00Z</dcterms:created>
  <dcterms:modified xsi:type="dcterms:W3CDTF">2022-03-08T12:34:00Z</dcterms:modified>
</cp:coreProperties>
</file>