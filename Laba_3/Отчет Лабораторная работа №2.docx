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4D109" w14:textId="77777777" w:rsidR="00370DDC" w:rsidRDefault="00370DDC" w:rsidP="00950A26">
      <w:pPr>
        <w:spacing w:line="200" w:lineRule="atLeast"/>
        <w:ind w:firstLine="0"/>
        <w:jc w:val="center"/>
        <w:rPr>
          <w:spacing w:val="-14"/>
          <w:szCs w:val="22"/>
        </w:rPr>
      </w:pPr>
      <w:r w:rsidRPr="00370DDC">
        <w:rPr>
          <w:spacing w:val="-14"/>
          <w:szCs w:val="22"/>
        </w:rPr>
        <w:t>МИНИСТЕРСТВО НАУКИ И ВЫСШЕГО ОБРАЗОВАНИЯ РОССИЙСКОЙ ФЕДЕРАЦИИ</w:t>
      </w:r>
    </w:p>
    <w:p w14:paraId="2213FF84" w14:textId="77777777" w:rsidR="00370DDC" w:rsidRPr="00370DDC" w:rsidRDefault="00370DDC" w:rsidP="00950A26">
      <w:pPr>
        <w:spacing w:line="200" w:lineRule="atLeast"/>
        <w:ind w:firstLine="0"/>
        <w:jc w:val="center"/>
        <w:rPr>
          <w:spacing w:val="-14"/>
          <w:szCs w:val="22"/>
        </w:rPr>
      </w:pPr>
    </w:p>
    <w:p w14:paraId="743E3C19" w14:textId="77777777" w:rsidR="00950A26" w:rsidRPr="00370DDC" w:rsidRDefault="00950A26" w:rsidP="00950A26">
      <w:pPr>
        <w:spacing w:line="200" w:lineRule="atLeast"/>
        <w:ind w:firstLine="0"/>
        <w:jc w:val="center"/>
        <w:rPr>
          <w:spacing w:val="-14"/>
          <w:szCs w:val="22"/>
        </w:rPr>
      </w:pPr>
      <w:r w:rsidRPr="00370DDC">
        <w:rPr>
          <w:spacing w:val="-14"/>
          <w:szCs w:val="22"/>
        </w:rPr>
        <w:t>федеральное государственное бюджетное образовательное учреждение высшего</w:t>
      </w:r>
      <w:r w:rsidRPr="00370DDC">
        <w:rPr>
          <w:spacing w:val="-14"/>
          <w:szCs w:val="22"/>
          <w:lang w:val="en-US"/>
        </w:rPr>
        <w:t> </w:t>
      </w:r>
      <w:r w:rsidRPr="00370DDC">
        <w:rPr>
          <w:spacing w:val="-14"/>
          <w:szCs w:val="22"/>
        </w:rPr>
        <w:t>образования</w:t>
      </w:r>
    </w:p>
    <w:p w14:paraId="1294806C" w14:textId="77777777" w:rsidR="00950A26" w:rsidRPr="00370DDC" w:rsidRDefault="00950A26" w:rsidP="00950A26">
      <w:pPr>
        <w:ind w:firstLine="0"/>
        <w:jc w:val="center"/>
        <w:rPr>
          <w:bCs/>
          <w:szCs w:val="22"/>
        </w:rPr>
      </w:pPr>
      <w:r w:rsidRPr="00370DDC">
        <w:rPr>
          <w:bCs/>
          <w:szCs w:val="22"/>
        </w:rPr>
        <w:t>«УЛЬЯНОВСКИЙ ГОСУДАРСТВЕННЫЙ ТЕХНИЧЕСКИЙ УНИВЕРСИТЕТ»</w:t>
      </w:r>
    </w:p>
    <w:p w14:paraId="660F7417" w14:textId="77777777" w:rsidR="00950A26" w:rsidRPr="006D50B8" w:rsidRDefault="00950A26" w:rsidP="00950A26">
      <w:pPr>
        <w:spacing w:before="480"/>
        <w:ind w:firstLine="0"/>
        <w:jc w:val="center"/>
        <w:rPr>
          <w:szCs w:val="36"/>
        </w:rPr>
      </w:pPr>
      <w:r w:rsidRPr="006D50B8">
        <w:rPr>
          <w:szCs w:val="36"/>
        </w:rPr>
        <w:t>Кафедра «Информационные системы»</w:t>
      </w:r>
    </w:p>
    <w:p w14:paraId="79E593C8" w14:textId="037BB72E" w:rsidR="00304AC0" w:rsidRPr="00304AC0" w:rsidRDefault="00615967" w:rsidP="00304AC0">
      <w:pPr>
        <w:spacing w:before="1680"/>
        <w:ind w:firstLine="0"/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>Лабораторная работа №</w:t>
      </w:r>
      <w:r w:rsidR="00E973DA">
        <w:rPr>
          <w:b/>
          <w:bCs/>
          <w:sz w:val="56"/>
          <w:szCs w:val="56"/>
        </w:rPr>
        <w:t>3</w:t>
      </w:r>
      <w:r w:rsidR="00304AC0" w:rsidRPr="00304AC0">
        <w:rPr>
          <w:b/>
          <w:bCs/>
          <w:sz w:val="56"/>
          <w:szCs w:val="56"/>
        </w:rPr>
        <w:br/>
      </w:r>
      <w:r w:rsidR="00304AC0">
        <w:rPr>
          <w:sz w:val="56"/>
          <w:szCs w:val="56"/>
        </w:rPr>
        <w:t>по дисциплине «</w:t>
      </w:r>
      <w:r>
        <w:rPr>
          <w:sz w:val="56"/>
          <w:szCs w:val="56"/>
        </w:rPr>
        <w:t>Основы алгоритмизации и программирования</w:t>
      </w:r>
      <w:r w:rsidR="00304AC0">
        <w:rPr>
          <w:sz w:val="56"/>
          <w:szCs w:val="56"/>
        </w:rPr>
        <w:t>»</w:t>
      </w:r>
    </w:p>
    <w:p w14:paraId="77636267" w14:textId="2CDDDFB9" w:rsidR="00304AC0" w:rsidRDefault="00950A26" w:rsidP="00304AC0">
      <w:pPr>
        <w:spacing w:before="1680"/>
        <w:ind w:left="7541" w:firstLine="0"/>
        <w:jc w:val="left"/>
      </w:pPr>
      <w:r>
        <w:t>Выполнил:</w:t>
      </w:r>
      <w:r w:rsidR="00304AC0">
        <w:br/>
        <w:t xml:space="preserve">студент(ка) гр. </w:t>
      </w:r>
      <w:r w:rsidR="00615967">
        <w:t>ПИбд-12 Дозорова Алена</w:t>
      </w:r>
      <w:r w:rsidR="00304AC0">
        <w:br/>
      </w:r>
    </w:p>
    <w:p w14:paraId="40143028" w14:textId="77777777" w:rsidR="00615967" w:rsidRDefault="00615967" w:rsidP="00304AC0">
      <w:pPr>
        <w:spacing w:before="1680"/>
        <w:ind w:left="7541" w:firstLine="0"/>
        <w:jc w:val="left"/>
      </w:pPr>
    </w:p>
    <w:p w14:paraId="3AC30846" w14:textId="13D3512D" w:rsidR="00370DDC" w:rsidRDefault="00950A26" w:rsidP="00370DDC">
      <w:pPr>
        <w:spacing w:before="2040"/>
        <w:ind w:left="567" w:firstLine="0"/>
        <w:jc w:val="center"/>
      </w:pPr>
      <w:r>
        <w:t>Ульяновск</w:t>
      </w:r>
      <w:r w:rsidR="00370DDC">
        <w:br/>
      </w:r>
      <w:r>
        <w:t>20</w:t>
      </w:r>
      <w:r w:rsidR="00615967">
        <w:t>21</w:t>
      </w:r>
    </w:p>
    <w:p w14:paraId="7EC1EB8D" w14:textId="17DB019A" w:rsidR="00DA05FF" w:rsidRDefault="00370DDC" w:rsidP="00615967">
      <w:pPr>
        <w:spacing w:after="160" w:line="259" w:lineRule="auto"/>
        <w:ind w:firstLine="0"/>
        <w:jc w:val="left"/>
      </w:pPr>
      <w:r>
        <w:br w:type="page"/>
      </w:r>
    </w:p>
    <w:p w14:paraId="707669F2" w14:textId="4E350E85" w:rsidR="00DA05FF" w:rsidRPr="00AF45DB" w:rsidRDefault="00615967">
      <w:pPr>
        <w:spacing w:after="160" w:line="259" w:lineRule="auto"/>
        <w:ind w:firstLine="0"/>
        <w:jc w:val="left"/>
        <w:rPr>
          <w:sz w:val="28"/>
          <w:szCs w:val="28"/>
        </w:rPr>
      </w:pPr>
      <w:r w:rsidRPr="00AF45DB">
        <w:rPr>
          <w:sz w:val="28"/>
          <w:szCs w:val="28"/>
        </w:rPr>
        <w:lastRenderedPageBreak/>
        <w:t>Задание на лабораторную работу:</w:t>
      </w:r>
    </w:p>
    <w:p w14:paraId="29BD42AD" w14:textId="49E7ED40" w:rsidR="00615967" w:rsidRPr="00AF45DB" w:rsidRDefault="00615967" w:rsidP="00615967">
      <w:pPr>
        <w:pStyle w:val="a9"/>
        <w:numPr>
          <w:ilvl w:val="0"/>
          <w:numId w:val="1"/>
        </w:numPr>
        <w:spacing w:after="160" w:line="259" w:lineRule="auto"/>
        <w:jc w:val="left"/>
        <w:rPr>
          <w:sz w:val="28"/>
          <w:szCs w:val="28"/>
        </w:rPr>
      </w:pPr>
      <w:r w:rsidRPr="00AF45DB">
        <w:rPr>
          <w:sz w:val="28"/>
          <w:szCs w:val="28"/>
        </w:rPr>
        <w:t>Реализовать</w:t>
      </w:r>
      <w:r w:rsidR="00E973DA">
        <w:rPr>
          <w:sz w:val="28"/>
          <w:szCs w:val="28"/>
        </w:rPr>
        <w:t xml:space="preserve"> </w:t>
      </w:r>
      <w:r w:rsidR="00E973DA">
        <w:rPr>
          <w:color w:val="1E1919"/>
          <w:sz w:val="17"/>
          <w:szCs w:val="17"/>
          <w:shd w:val="clear" w:color="auto" w:fill="F7F5F2"/>
        </w:rPr>
        <w:t>структуру данных по вариантам</w:t>
      </w:r>
      <w:r w:rsidRPr="00AF45DB">
        <w:rPr>
          <w:sz w:val="28"/>
          <w:szCs w:val="28"/>
        </w:rPr>
        <w:t>:</w:t>
      </w:r>
    </w:p>
    <w:p w14:paraId="24D47FCC" w14:textId="12B0B8C5" w:rsidR="00615967" w:rsidRPr="00E973DA" w:rsidRDefault="00615967" w:rsidP="00615967">
      <w:pPr>
        <w:pStyle w:val="a9"/>
        <w:spacing w:after="160" w:line="259" w:lineRule="auto"/>
        <w:ind w:left="1416" w:firstLine="0"/>
        <w:jc w:val="left"/>
        <w:rPr>
          <w:sz w:val="28"/>
          <w:szCs w:val="28"/>
        </w:rPr>
      </w:pPr>
      <w:r w:rsidRPr="00AF45DB">
        <w:rPr>
          <w:sz w:val="28"/>
          <w:szCs w:val="28"/>
        </w:rPr>
        <w:t xml:space="preserve">Вариант 6: </w:t>
      </w:r>
      <w:r w:rsidR="00E973DA">
        <w:rPr>
          <w:sz w:val="28"/>
          <w:szCs w:val="28"/>
        </w:rPr>
        <w:t>бинарную кучу</w:t>
      </w:r>
    </w:p>
    <w:p w14:paraId="4D95CD98" w14:textId="0E9DDC0D" w:rsidR="00615967" w:rsidRPr="00AF45DB" w:rsidRDefault="00E973DA" w:rsidP="00615967">
      <w:pPr>
        <w:pStyle w:val="a9"/>
        <w:numPr>
          <w:ilvl w:val="0"/>
          <w:numId w:val="1"/>
        </w:numPr>
        <w:spacing w:after="160" w:line="259" w:lineRule="auto"/>
        <w:jc w:val="left"/>
        <w:rPr>
          <w:sz w:val="28"/>
          <w:szCs w:val="28"/>
        </w:rPr>
      </w:pPr>
      <w:r>
        <w:rPr>
          <w:color w:val="1E1919"/>
          <w:sz w:val="17"/>
          <w:szCs w:val="17"/>
          <w:shd w:val="clear" w:color="auto" w:fill="F7F5F2"/>
        </w:rPr>
        <w:t>Реализовать алгоритм на графе</w:t>
      </w:r>
      <w:r w:rsidR="00615967" w:rsidRPr="00AF45DB">
        <w:rPr>
          <w:sz w:val="28"/>
          <w:szCs w:val="28"/>
        </w:rPr>
        <w:t>:</w:t>
      </w:r>
    </w:p>
    <w:p w14:paraId="65AB066F" w14:textId="1C269138" w:rsidR="00615967" w:rsidRPr="00AF45DB" w:rsidRDefault="00615967" w:rsidP="00615967">
      <w:pPr>
        <w:pStyle w:val="a9"/>
        <w:spacing w:after="160" w:line="259" w:lineRule="auto"/>
        <w:ind w:left="1416" w:firstLine="0"/>
        <w:jc w:val="left"/>
        <w:rPr>
          <w:sz w:val="28"/>
          <w:szCs w:val="28"/>
        </w:rPr>
      </w:pPr>
      <w:r w:rsidRPr="00AF45DB">
        <w:rPr>
          <w:sz w:val="28"/>
          <w:szCs w:val="28"/>
        </w:rPr>
        <w:t xml:space="preserve">Вариант 6: </w:t>
      </w:r>
      <w:r w:rsidR="00E973DA">
        <w:t>Обход в ширину (списки смежности)</w:t>
      </w:r>
    </w:p>
    <w:p w14:paraId="093812DC" w14:textId="58229555" w:rsidR="004F24A4" w:rsidRPr="004F24A4" w:rsidRDefault="004F24A4" w:rsidP="004F24A4">
      <w:pPr>
        <w:pStyle w:val="a9"/>
        <w:numPr>
          <w:ilvl w:val="0"/>
          <w:numId w:val="1"/>
        </w:numPr>
        <w:spacing w:after="160" w:line="259" w:lineRule="auto"/>
        <w:jc w:val="left"/>
        <w:rPr>
          <w:sz w:val="28"/>
          <w:szCs w:val="28"/>
        </w:rPr>
      </w:pPr>
      <w:r>
        <w:rPr>
          <w:color w:val="1E1919"/>
          <w:sz w:val="17"/>
          <w:szCs w:val="17"/>
          <w:shd w:val="clear" w:color="auto" w:fill="F7F5F2"/>
        </w:rPr>
        <w:t>Реализовать алгоритм на взвешенном графе</w:t>
      </w:r>
    </w:p>
    <w:p w14:paraId="360A5147" w14:textId="2DF157DA" w:rsidR="004F24A4" w:rsidRPr="004F24A4" w:rsidRDefault="004F24A4" w:rsidP="004F24A4">
      <w:pPr>
        <w:pStyle w:val="a9"/>
        <w:spacing w:after="160" w:line="259" w:lineRule="auto"/>
        <w:ind w:left="1416" w:firstLine="0"/>
        <w:jc w:val="left"/>
        <w:rPr>
          <w:sz w:val="28"/>
          <w:szCs w:val="28"/>
        </w:rPr>
      </w:pPr>
      <w:r>
        <w:rPr>
          <w:sz w:val="28"/>
          <w:szCs w:val="28"/>
          <w:shd w:val="clear" w:color="auto" w:fill="F7F5F2"/>
        </w:rPr>
        <w:t xml:space="preserve">Вариант 6: </w:t>
      </w:r>
      <w:r>
        <w:t>Алгоритм поиска минимального</w:t>
      </w:r>
      <w:r>
        <w:t xml:space="preserve"> </w:t>
      </w:r>
      <w:r>
        <w:t>остового дерева (матрица смежности</w:t>
      </w:r>
    </w:p>
    <w:p w14:paraId="1DB12447" w14:textId="579F0FB7" w:rsidR="00615967" w:rsidRPr="00AF45DB" w:rsidRDefault="00615967" w:rsidP="00615967">
      <w:pPr>
        <w:spacing w:after="160" w:line="259" w:lineRule="auto"/>
        <w:ind w:firstLine="0"/>
        <w:jc w:val="left"/>
        <w:rPr>
          <w:sz w:val="28"/>
          <w:szCs w:val="28"/>
        </w:rPr>
      </w:pPr>
      <w:r w:rsidRPr="00AF45DB">
        <w:rPr>
          <w:sz w:val="28"/>
          <w:szCs w:val="28"/>
        </w:rPr>
        <w:t xml:space="preserve">Краткое описание </w:t>
      </w:r>
      <w:r w:rsidR="003F59F5" w:rsidRPr="00AF45DB">
        <w:rPr>
          <w:sz w:val="28"/>
          <w:szCs w:val="28"/>
        </w:rPr>
        <w:t>используемых</w:t>
      </w:r>
      <w:r w:rsidRPr="00AF45DB">
        <w:rPr>
          <w:sz w:val="28"/>
          <w:szCs w:val="28"/>
        </w:rPr>
        <w:t xml:space="preserve"> алгоритмов и структур</w:t>
      </w:r>
    </w:p>
    <w:p w14:paraId="1F874C35" w14:textId="671E7F6E" w:rsidR="00AF45DB" w:rsidRPr="003A6FAE" w:rsidRDefault="003A6FAE" w:rsidP="00AF45DB">
      <w:pPr>
        <w:spacing w:after="160" w:line="259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 xml:space="preserve">В программе реализовано три класса под каждое задание. Бинарная куча реализована через массив, прописаны функции добавления элементов и возвращения баланса дереву. Используя класс </w:t>
      </w:r>
      <w:r>
        <w:rPr>
          <w:sz w:val="28"/>
          <w:szCs w:val="28"/>
          <w:lang w:val="en-US"/>
        </w:rPr>
        <w:t>Graf</w:t>
      </w:r>
      <w:r>
        <w:rPr>
          <w:sz w:val="28"/>
          <w:szCs w:val="28"/>
        </w:rPr>
        <w:t xml:space="preserve"> реализован обход в ширину через списки смежности, то есть, прописан словарь с кортежами, где указаны связанные вершины. Для поиска минимального остового дерева используется матрица смежности и массив, реализующий граф</w:t>
      </w:r>
    </w:p>
    <w:p w14:paraId="2E2389E3" w14:textId="12EDE2F8" w:rsidR="003F59F5" w:rsidRPr="002C06AE" w:rsidRDefault="003F59F5" w:rsidP="003F59F5">
      <w:pPr>
        <w:spacing w:after="160" w:line="259" w:lineRule="auto"/>
        <w:ind w:firstLine="0"/>
        <w:jc w:val="left"/>
        <w:rPr>
          <w:sz w:val="28"/>
          <w:szCs w:val="28"/>
        </w:rPr>
      </w:pPr>
      <w:r w:rsidRPr="002C06AE">
        <w:rPr>
          <w:sz w:val="28"/>
          <w:szCs w:val="28"/>
        </w:rPr>
        <w:t>Код лабораторной работы:</w:t>
      </w:r>
    </w:p>
    <w:p w14:paraId="2E16A038" w14:textId="77777777" w:rsid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78F75A6" w14:textId="77777777" w:rsid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Heap</w:t>
      </w:r>
    </w:p>
    <w:p w14:paraId="45A12E42" w14:textId="77777777" w:rsid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5378625B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100;</w:t>
      </w:r>
    </w:p>
    <w:p w14:paraId="4C6228BB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HeapSize;</w:t>
      </w:r>
    </w:p>
    <w:p w14:paraId="6CC16872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h;</w:t>
      </w:r>
    </w:p>
    <w:p w14:paraId="52D0C770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6F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Heap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size) 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кучи</w:t>
      </w:r>
    </w:p>
    <w:p w14:paraId="2E7FEE6D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CEAA429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HeapSize = size;</w:t>
      </w:r>
    </w:p>
    <w:p w14:paraId="50A8AD8F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Random r =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Random();</w:t>
      </w:r>
    </w:p>
    <w:p w14:paraId="721719BE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 =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14:paraId="7B438335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i&lt;HeapSize; i++)</w:t>
      </w:r>
    </w:p>
    <w:p w14:paraId="680D8BC0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AB73C8F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h[i] = r.Next(SIZE) + 1;</w:t>
      </w:r>
    </w:p>
    <w:p w14:paraId="129B24CD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4DF80B2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HeapSize / 2; i &gt;= 0; i--)</w:t>
      </w:r>
    </w:p>
    <w:p w14:paraId="6D591DA7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ED38C94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heapify(i);</w:t>
      </w:r>
    </w:p>
    <w:p w14:paraId="64C4B572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971D2A5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EAAE3ED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addelem(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 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кучи</w:t>
      </w:r>
    </w:p>
    <w:p w14:paraId="0CF6C8BA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27F41F0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parent;</w:t>
      </w:r>
    </w:p>
    <w:p w14:paraId="17118123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 = HeapSize-1;</w:t>
      </w:r>
    </w:p>
    <w:p w14:paraId="1593D364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h[i] = n;</w:t>
      </w:r>
    </w:p>
    <w:p w14:paraId="6321553B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parent = (i - 1) / 2;</w:t>
      </w:r>
    </w:p>
    <w:p w14:paraId="10CF913A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(parent &gt;= 0 &amp;&amp; i &gt; 0)</w:t>
      </w:r>
    </w:p>
    <w:p w14:paraId="06031AEA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02C495E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(h[i] &gt; h[parent])</w:t>
      </w:r>
    </w:p>
    <w:p w14:paraId="7E076420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C991CAD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h[i];</w:t>
      </w:r>
    </w:p>
    <w:p w14:paraId="18EE1F32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h[i] = h[parent];</w:t>
      </w:r>
    </w:p>
    <w:p w14:paraId="022F8EDE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h[parent] = temp;</w:t>
      </w:r>
    </w:p>
    <w:p w14:paraId="75889BFC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4D4FB60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 = parent;</w:t>
      </w:r>
    </w:p>
    <w:p w14:paraId="49BC60C6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parent = (i - 1) / 2;</w:t>
      </w:r>
    </w:p>
    <w:p w14:paraId="5AD97008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2ABD685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HeapSize++;</w:t>
      </w:r>
    </w:p>
    <w:p w14:paraId="75519091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5240C3A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outHeap()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кучи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форме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кучи</w:t>
      </w:r>
    </w:p>
    <w:p w14:paraId="62F5E928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EFE8671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55784789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</w:t>
      </w:r>
    </w:p>
    <w:p w14:paraId="025D2C3D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HeapSize)</w:t>
      </w:r>
    </w:p>
    <w:p w14:paraId="4B76CEFD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7EFADE9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 &lt; k) &amp;&amp; (i &lt; HeapSize))</w:t>
      </w:r>
    </w:p>
    <w:p w14:paraId="30EF80A3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F26C182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Console.Write(h[i] + 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DA7F54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i++;</w:t>
      </w:r>
    </w:p>
    <w:p w14:paraId="255390F5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1ECDFDF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Console.Write(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5531D2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 = k * 2 + 1;</w:t>
      </w:r>
    </w:p>
    <w:p w14:paraId="2A652DE4" w14:textId="77777777" w:rsid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69E4D30" w14:textId="77777777" w:rsid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203D740" w14:textId="77777777" w:rsid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getmax()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удаление вершины (максимального элемента)</w:t>
      </w:r>
    </w:p>
    <w:p w14:paraId="68655730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CEBB56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1FF59621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h[0];</w:t>
      </w:r>
    </w:p>
    <w:p w14:paraId="2B8D3932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h[0] = h[HeapSize - 1];</w:t>
      </w:r>
    </w:p>
    <w:p w14:paraId="63D7F865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HeapSize-=1;</w:t>
      </w:r>
    </w:p>
    <w:p w14:paraId="6F613499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heapify(0);</w:t>
      </w:r>
    </w:p>
    <w:p w14:paraId="7F2BBFB9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4C671D02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AD0B8DC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heapify(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i)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упорядочение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кучи</w:t>
      </w:r>
    </w:p>
    <w:p w14:paraId="24508F50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196BD2A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left, right;</w:t>
      </w:r>
    </w:p>
    <w:p w14:paraId="4EE3CA93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13DF4CD6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left = 2 * i + 1;</w:t>
      </w:r>
    </w:p>
    <w:p w14:paraId="789362A3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right = 2 * i + 2;</w:t>
      </w:r>
    </w:p>
    <w:p w14:paraId="493C108F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(left &lt; HeapSize)</w:t>
      </w:r>
    </w:p>
    <w:p w14:paraId="205415D8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4D6B56B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(h[i] &lt; h[left])</w:t>
      </w:r>
    </w:p>
    <w:p w14:paraId="4BFA9B51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8255D45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temp = h[i];</w:t>
      </w:r>
    </w:p>
    <w:p w14:paraId="7C782104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h[i] = h[left];</w:t>
      </w:r>
    </w:p>
    <w:p w14:paraId="27978772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h[left] = temp;</w:t>
      </w:r>
    </w:p>
    <w:p w14:paraId="7B33F6F4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heapify(left);</w:t>
      </w:r>
    </w:p>
    <w:p w14:paraId="1395E6FA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8CAD3DE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82EDDB1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(right &lt; HeapSize)</w:t>
      </w:r>
    </w:p>
    <w:p w14:paraId="58FB9475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67B3F72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(h[i] &lt; h[right])</w:t>
      </w:r>
    </w:p>
    <w:p w14:paraId="013DC452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9A13157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temp = h[i];</w:t>
      </w:r>
    </w:p>
    <w:p w14:paraId="77EEAF3E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h[i] = h[right];</w:t>
      </w:r>
    </w:p>
    <w:p w14:paraId="1AC5E49F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h[right] = temp;</w:t>
      </w:r>
    </w:p>
    <w:p w14:paraId="34E06E6C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heapify(right);</w:t>
      </w:r>
    </w:p>
    <w:p w14:paraId="20F8E3BA" w14:textId="77777777" w:rsid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7451CC8" w14:textId="77777777" w:rsid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16DDFB4" w14:textId="77777777" w:rsid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A98FD10" w14:textId="6A313C48" w:rsidR="003A6FAE" w:rsidRDefault="003A6FAE" w:rsidP="003A6FAE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DE27E74" w14:textId="751A2259" w:rsidR="003A6FAE" w:rsidRDefault="003A6FAE" w:rsidP="003A6FAE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0E1CF4D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6F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BFS</w:t>
      </w:r>
    </w:p>
    <w:p w14:paraId="01DAA1E8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B81E818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HashSet&lt;T&gt; BFS_alg&lt;</w:t>
      </w:r>
      <w:r w:rsidRPr="003A6F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&gt;(Graph&lt;T&gt; graph, T start)</w:t>
      </w:r>
    </w:p>
    <w:p w14:paraId="01B1BE03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AD322AD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Stopwatch stop =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Stopwatch();</w:t>
      </w:r>
    </w:p>
    <w:p w14:paraId="30E6196C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stop.Start();</w:t>
      </w:r>
    </w:p>
    <w:p w14:paraId="066A1529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visited =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HashSet&lt;T&gt;();</w:t>
      </w:r>
    </w:p>
    <w:p w14:paraId="2EBA7FF7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CBF7CE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(!graph.AdjacencyList.ContainsKey(start))</w:t>
      </w:r>
    </w:p>
    <w:p w14:paraId="02EE61D9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visited;</w:t>
      </w:r>
    </w:p>
    <w:p w14:paraId="0E2C644D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10A6BB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 =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Queue&lt;T&gt;();</w:t>
      </w:r>
    </w:p>
    <w:p w14:paraId="11D92CBA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queue.Enqueue(start);</w:t>
      </w:r>
    </w:p>
    <w:p w14:paraId="53959869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04E0DE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(queue.Count &gt; 0)</w:t>
      </w:r>
    </w:p>
    <w:p w14:paraId="2F336DA1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301902E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vertex = queue.Dequeue();</w:t>
      </w:r>
    </w:p>
    <w:p w14:paraId="4E05149E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F4DE6C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(visited.Contains(vertex))</w:t>
      </w:r>
    </w:p>
    <w:p w14:paraId="540593B9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010CC6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540FB3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visited.Add(vertex);</w:t>
      </w:r>
    </w:p>
    <w:p w14:paraId="67EB24F6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F5D087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neighbor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graph.AdjacencyList[vertex])</w:t>
      </w:r>
    </w:p>
    <w:p w14:paraId="6B4D98BE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(!visited.Contains(neighbor))</w:t>
      </w:r>
    </w:p>
    <w:p w14:paraId="1AE998BA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queue.Enqueue(neighbor);</w:t>
      </w:r>
    </w:p>
    <w:p w14:paraId="0E94DA09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F7D432A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stop.Stop();</w:t>
      </w:r>
    </w:p>
    <w:p w14:paraId="03868F6F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Ostov.time(stop);</w:t>
      </w:r>
    </w:p>
    <w:p w14:paraId="5C393B76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visited;</w:t>
      </w:r>
    </w:p>
    <w:p w14:paraId="1AAB092B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E8B6E4B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130B83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3AD7962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6F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A6F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1166173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2A518C5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6F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 }</w:t>
      </w:r>
    </w:p>
    <w:p w14:paraId="22B42CEA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6F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(IEnumerable&lt;T&gt; vertices, IEnumerable&lt;Tuple&lt;T, T&gt;&gt; edges)</w:t>
      </w:r>
    </w:p>
    <w:p w14:paraId="752BC8CC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BC3385D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vertex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vertices)</w:t>
      </w:r>
    </w:p>
    <w:p w14:paraId="7B56242B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AddVertex(vertex);</w:t>
      </w:r>
    </w:p>
    <w:p w14:paraId="32B68467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0223C9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edge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edges)</w:t>
      </w:r>
    </w:p>
    <w:p w14:paraId="30238A9F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AddEdge(edge);</w:t>
      </w:r>
    </w:p>
    <w:p w14:paraId="5E89BCDE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51F78F2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6FD620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Dictionary&lt;T, HashSet&lt;T&gt;&gt; AdjacencyList {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=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Dictionary&lt;T, HashSet&lt;T&gt;&gt;();</w:t>
      </w:r>
    </w:p>
    <w:p w14:paraId="747646EA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8B6F2C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AddVertex(T vertex)</w:t>
      </w:r>
    </w:p>
    <w:p w14:paraId="1834E80B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0B6A79E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AdjacencyList[vertex] =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HashSet&lt;T&gt;();</w:t>
      </w:r>
    </w:p>
    <w:p w14:paraId="3A492606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34494EA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119B98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AddEdge(Tuple&lt;T, T&gt; edge)</w:t>
      </w:r>
    </w:p>
    <w:p w14:paraId="538ACDBD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F03BC5B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(AdjacencyList.ContainsKey(edge.Item1) &amp;&amp; AdjacencyList.ContainsKey(edge.Item2))</w:t>
      </w:r>
    </w:p>
    <w:p w14:paraId="1D5DA9BB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D452707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AdjacencyList[edge.Item1].Add(edge.Item2);</w:t>
      </w:r>
    </w:p>
    <w:p w14:paraId="50F704F1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AdjacencyList[edge.Item2].Add(edge.Item1);</w:t>
      </w:r>
    </w:p>
    <w:p w14:paraId="2F8583BE" w14:textId="77777777" w:rsid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01BE2F8" w14:textId="77777777" w:rsid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6A49411" w14:textId="2288C12E" w:rsidR="003A6FAE" w:rsidRDefault="003A6FAE" w:rsidP="003A6FAE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367B736" w14:textId="6CEC779E" w:rsidR="003A6FAE" w:rsidRDefault="003A6FAE" w:rsidP="003A6FAE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6B5E2E8" w14:textId="4ACEB785" w:rsidR="003A6FAE" w:rsidRDefault="003A6FAE" w:rsidP="003A6FAE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1F99F0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6F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Ostov</w:t>
      </w:r>
    </w:p>
    <w:p w14:paraId="2D616953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D126687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time(Stopwatch stopWatch)</w:t>
      </w:r>
    </w:p>
    <w:p w14:paraId="15F40690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DAC7AA8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TimeSpan ts = stopWatch.Elapsed;</w:t>
      </w:r>
    </w:p>
    <w:p w14:paraId="6CEA6FA5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elapsedTime = Convert.ToString(ts.Ticks);</w:t>
      </w:r>
    </w:p>
    <w:p w14:paraId="78CA0D5E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ts.Hours)+":"+ Convert.ToString(ts.Minutes)+":"+ Convert.ToString(ts.Seconds)+":"+ Convert.ToString(ts.Milliseconds);</w:t>
      </w:r>
    </w:p>
    <w:p w14:paraId="7A6FB5DF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выполнения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elapsedTime);</w:t>
      </w:r>
    </w:p>
    <w:p w14:paraId="2AA12D6A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45809A9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[,] G =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[5,5] { {0, 9, 75, 0, 0}, {9, 0, 95, 19, 42}, {75, 95, 0, 51, 66}, {0, 19, 51, 0, 31}, {0, 42, 66, 31, 0}};</w:t>
      </w:r>
    </w:p>
    <w:p w14:paraId="40775D2E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Prim()</w:t>
      </w:r>
    </w:p>
    <w:p w14:paraId="3E3E7DCF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E6D4EB4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Stopwatch stop =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Stopwatch();</w:t>
      </w:r>
    </w:p>
    <w:p w14:paraId="42714DCB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stop.Start();</w:t>
      </w:r>
    </w:p>
    <w:p w14:paraId="0FC24F13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5;</w:t>
      </w:r>
    </w:p>
    <w:p w14:paraId="2C6035B7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no_edge;  </w:t>
      </w:r>
    </w:p>
    <w:p w14:paraId="01F96E99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[] selected =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[5];</w:t>
      </w:r>
    </w:p>
    <w:p w14:paraId="59149123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10D658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FBA44A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set number of edge to 0</w:t>
      </w:r>
    </w:p>
    <w:p w14:paraId="5DDA9F2C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no_edge = 0;</w:t>
      </w:r>
    </w:p>
    <w:p w14:paraId="2719313B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825A89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the number of egde in minimum spanning tree will be</w:t>
      </w:r>
    </w:p>
    <w:p w14:paraId="7FD7F2C9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always less than (V -1), where V is number of vertices in</w:t>
      </w:r>
    </w:p>
    <w:p w14:paraId="1A8A11FE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//graph</w:t>
      </w:r>
    </w:p>
    <w:p w14:paraId="3DE0F240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BA44D5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choose 0th vertex and make it true</w:t>
      </w:r>
    </w:p>
    <w:p w14:paraId="79EF996F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selected[0] = 1;</w:t>
      </w:r>
    </w:p>
    <w:p w14:paraId="77DE337A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69CEC7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            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row number</w:t>
      </w:r>
    </w:p>
    <w:p w14:paraId="502E5AB8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            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col number</w:t>
      </w:r>
    </w:p>
    <w:p w14:paraId="1D5B280D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1C4114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print for edge and weight</w:t>
      </w:r>
    </w:p>
    <w:p w14:paraId="4FF98B9C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"Edge : Weight"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6DB65D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(no_edge &lt; V - 1)</w:t>
      </w:r>
    </w:p>
    <w:p w14:paraId="12F9EDB2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9208C53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B40AA5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10000000;</w:t>
      </w:r>
    </w:p>
    <w:p w14:paraId="66092226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 = 0;</w:t>
      </w:r>
    </w:p>
    <w:p w14:paraId="076FED37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y = 0;</w:t>
      </w:r>
    </w:p>
    <w:p w14:paraId="6BEC0F8D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1D7361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V; i++)</w:t>
      </w:r>
    </w:p>
    <w:p w14:paraId="36E04474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4AEE56A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(selected[i]==1)</w:t>
      </w:r>
    </w:p>
    <w:p w14:paraId="54A3F417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0D7F55E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V; j++)</w:t>
      </w:r>
    </w:p>
    <w:p w14:paraId="67ECD6E9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03FD9897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(selected[j]==0 &amp;&amp; G[i,j]!=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D39A92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 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not in selected and there is an edge</w:t>
      </w:r>
    </w:p>
    <w:p w14:paraId="7ADD91FA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 &gt; G[i,j])</w:t>
      </w:r>
    </w:p>
    <w:p w14:paraId="213613D7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2A3E7DD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min = G[i,j];</w:t>
      </w:r>
    </w:p>
    <w:p w14:paraId="5502CB12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x = i;</w:t>
      </w:r>
    </w:p>
    <w:p w14:paraId="67355DCF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y = j;</w:t>
      </w:r>
    </w:p>
    <w:p w14:paraId="055CBA1A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15C1A23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638E60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759D4A9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C4044C9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89BDAB7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E227686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Console.WriteLine(Convert.ToString(x) + 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 Convert.ToString(y) + 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  "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Convert.ToString(G[x,y]));</w:t>
      </w:r>
    </w:p>
    <w:p w14:paraId="2B29B691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selected[y] = 1;</w:t>
      </w:r>
    </w:p>
    <w:p w14:paraId="7A4DA1E1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no_edge++;</w:t>
      </w:r>
    </w:p>
    <w:p w14:paraId="0F482057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D0D56C9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stop.Stop();</w:t>
      </w:r>
    </w:p>
    <w:p w14:paraId="63C74B2A" w14:textId="77777777" w:rsid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time(stop);</w:t>
      </w:r>
    </w:p>
    <w:p w14:paraId="6F9B648B" w14:textId="77777777" w:rsid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7634FF7" w14:textId="52DC2279" w:rsidR="003A6FAE" w:rsidRDefault="003A6FAE" w:rsidP="003A6FAE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2234D54" w14:textId="7F5A7364" w:rsidR="003A6FAE" w:rsidRDefault="003A6FAE" w:rsidP="003A6FAE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1116BA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14:paraId="46A1AF04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3C4174D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0;</w:t>
      </w:r>
    </w:p>
    <w:p w14:paraId="54BEBF8F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кучи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C7C1F1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 = Convert.ToInt32(Console.ReadLine());</w:t>
      </w:r>
    </w:p>
    <w:p w14:paraId="6E681117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Heap h =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Heap(s);</w:t>
      </w:r>
    </w:p>
    <w:p w14:paraId="296497B1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Куча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1C305A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h.outHeap();</w:t>
      </w:r>
    </w:p>
    <w:p w14:paraId="3B77B860" w14:textId="77777777" w:rsid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значение добавляемого элемента: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AE8FFE1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 = Convert.ToInt32(Console.ReadLine());</w:t>
      </w:r>
    </w:p>
    <w:p w14:paraId="57AD661B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h.addelem(s);</w:t>
      </w:r>
    </w:p>
    <w:p w14:paraId="3232EDF4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Обновленная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куча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DF82CE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h.outHeap();</w:t>
      </w:r>
    </w:p>
    <w:p w14:paraId="27A9F885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Console.WriteLine(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Максимум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куче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h.getmax());</w:t>
      </w:r>
    </w:p>
    <w:p w14:paraId="3EAFDE6F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F5132D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vertices =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{ 1, 2, 3, 4, 5, 6, 7, 8, 9, 10 };</w:t>
      </w:r>
    </w:p>
    <w:p w14:paraId="03ED90CD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edges =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[]{Tuple.Create(1,2), Tuple.Create(1,3),</w:t>
      </w:r>
    </w:p>
    <w:p w14:paraId="4BD8A7DE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Tuple.Create(2,4), Tuple.Create(3,5), Tuple.Create(3,6),</w:t>
      </w:r>
    </w:p>
    <w:p w14:paraId="51ACCD9C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Tuple.Create(4,7), Tuple.Create(5,7), Tuple.Create(5,8),</w:t>
      </w:r>
    </w:p>
    <w:p w14:paraId="6D58AAF7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Tuple.Create(5,6), Tuple.Create(8,9), Tuple.Create(9,10)};</w:t>
      </w:r>
    </w:p>
    <w:p w14:paraId="7DA3C900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630E32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 =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Graph&lt;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&gt;(vertices, edges);</w:t>
      </w:r>
    </w:p>
    <w:p w14:paraId="66245E1E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algorithms =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BFS();</w:t>
      </w:r>
    </w:p>
    <w:p w14:paraId="1C3B8974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"Depth First Search\n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вершину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10),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которой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хотите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начать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обход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14F7D7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74BEA2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 = Convert.ToInt32(Console.ReadLine());</w:t>
      </w:r>
    </w:p>
    <w:p w14:paraId="07C22A4A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Путь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графе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.Join(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algorithms.BFS_alg(graph, s)));</w:t>
      </w:r>
    </w:p>
    <w:p w14:paraId="3EDD1FC4" w14:textId="77777777" w:rsid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"\n5) Алгорит Прима для поиска остовного дерева"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4187599" w14:textId="77777777" w:rsid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Ostov.Prim();</w:t>
      </w:r>
    </w:p>
    <w:p w14:paraId="79644EC9" w14:textId="77777777" w:rsid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2F7DEB" w14:textId="77777777" w:rsid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Console.ReadKey();</w:t>
      </w:r>
    </w:p>
    <w:p w14:paraId="4C09C866" w14:textId="70FE4E73" w:rsidR="003A6FAE" w:rsidRPr="003A6FAE" w:rsidRDefault="003A6FAE" w:rsidP="003A6FAE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5328A25" w14:textId="616714E2" w:rsidR="003F59F5" w:rsidRPr="002C06AE" w:rsidRDefault="003F59F5" w:rsidP="003A6FAE">
      <w:pPr>
        <w:spacing w:after="160" w:line="259" w:lineRule="auto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2C06AE">
        <w:rPr>
          <w:rFonts w:eastAsiaTheme="minorHAnsi"/>
          <w:color w:val="000000"/>
          <w:sz w:val="28"/>
          <w:szCs w:val="28"/>
          <w:lang w:eastAsia="en-US"/>
        </w:rPr>
        <w:t>Результаты тестирования:</w:t>
      </w:r>
    </w:p>
    <w:p w14:paraId="4C1F28EA" w14:textId="6573A313" w:rsidR="003F59F5" w:rsidRPr="002C06AE" w:rsidRDefault="003A6FAE" w:rsidP="003F59F5">
      <w:pPr>
        <w:spacing w:after="160" w:line="259" w:lineRule="auto"/>
        <w:ind w:firstLine="0"/>
        <w:jc w:val="left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1BF0C87" wp14:editId="066ED87B">
            <wp:extent cx="2541905" cy="3215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27233" w14:textId="09A63549" w:rsidR="002579E5" w:rsidRPr="002C06AE" w:rsidRDefault="002579E5" w:rsidP="003F59F5">
      <w:pPr>
        <w:spacing w:after="160" w:line="259" w:lineRule="auto"/>
        <w:ind w:firstLine="0"/>
        <w:jc w:val="left"/>
        <w:rPr>
          <w:sz w:val="28"/>
          <w:szCs w:val="28"/>
        </w:rPr>
      </w:pPr>
      <w:r w:rsidRPr="002C06AE">
        <w:rPr>
          <w:sz w:val="28"/>
          <w:szCs w:val="28"/>
        </w:rPr>
        <w:t>Выводы:</w:t>
      </w:r>
    </w:p>
    <w:p w14:paraId="4856EAFD" w14:textId="03EAEAE2" w:rsidR="002579E5" w:rsidRPr="003A6FAE" w:rsidRDefault="003A6FAE" w:rsidP="003F59F5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Я повторила реализацию кучи, поиска в ширину и узнала об алгоритме Прима</w:t>
      </w:r>
    </w:p>
    <w:sectPr w:rsidR="002579E5" w:rsidRPr="003A6FAE" w:rsidSect="00D7656F">
      <w:pgSz w:w="11906" w:h="16838"/>
      <w:pgMar w:top="1134" w:right="849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D1A18" w14:textId="77777777" w:rsidR="005B1161" w:rsidRDefault="005B1161" w:rsidP="00950A26">
      <w:r>
        <w:separator/>
      </w:r>
    </w:p>
  </w:endnote>
  <w:endnote w:type="continuationSeparator" w:id="0">
    <w:p w14:paraId="158BA2AF" w14:textId="77777777" w:rsidR="005B1161" w:rsidRDefault="005B1161" w:rsidP="00950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8EF71" w14:textId="77777777" w:rsidR="005B1161" w:rsidRDefault="005B1161" w:rsidP="00950A26">
      <w:r>
        <w:separator/>
      </w:r>
    </w:p>
  </w:footnote>
  <w:footnote w:type="continuationSeparator" w:id="0">
    <w:p w14:paraId="17626990" w14:textId="77777777" w:rsidR="005B1161" w:rsidRDefault="005B1161" w:rsidP="00950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13DE"/>
    <w:multiLevelType w:val="hybridMultilevel"/>
    <w:tmpl w:val="F0CEC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30F5E"/>
    <w:multiLevelType w:val="hybridMultilevel"/>
    <w:tmpl w:val="68DE8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E17A0"/>
    <w:multiLevelType w:val="hybridMultilevel"/>
    <w:tmpl w:val="1A8A8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attachedTemplate r:id="rId1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67"/>
    <w:rsid w:val="000809D2"/>
    <w:rsid w:val="002579E5"/>
    <w:rsid w:val="00276128"/>
    <w:rsid w:val="0028610F"/>
    <w:rsid w:val="002C06AE"/>
    <w:rsid w:val="00304AC0"/>
    <w:rsid w:val="00353BBC"/>
    <w:rsid w:val="00370DDC"/>
    <w:rsid w:val="003A6FAE"/>
    <w:rsid w:val="003F59F5"/>
    <w:rsid w:val="004F24A4"/>
    <w:rsid w:val="00560263"/>
    <w:rsid w:val="005B1161"/>
    <w:rsid w:val="00615967"/>
    <w:rsid w:val="008F4888"/>
    <w:rsid w:val="00950A26"/>
    <w:rsid w:val="00A877F8"/>
    <w:rsid w:val="00AF45DB"/>
    <w:rsid w:val="00B31841"/>
    <w:rsid w:val="00D001BF"/>
    <w:rsid w:val="00D7656F"/>
    <w:rsid w:val="00DA05FF"/>
    <w:rsid w:val="00DB7EF2"/>
    <w:rsid w:val="00E9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D134F"/>
  <w15:chartTrackingRefBased/>
  <w15:docId w15:val="{5F6616F7-D965-4FB3-9A98-C35486A5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BB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353BBC"/>
    <w:pPr>
      <w:keepNext/>
      <w:keepLines/>
      <w:spacing w:line="36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3BBC"/>
    <w:pPr>
      <w:keepNext/>
      <w:keepLines/>
      <w:spacing w:before="40" w:line="276" w:lineRule="auto"/>
      <w:ind w:firstLine="0"/>
      <w:jc w:val="left"/>
      <w:outlineLvl w:val="1"/>
    </w:pPr>
    <w:rPr>
      <w:rFonts w:ascii="Arial" w:eastAsiaTheme="majorEastAsia" w:hAnsi="Arial" w:cstheme="majorBidi"/>
      <w:b/>
      <w:i/>
      <w:color w:val="2F5496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A2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50A26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950A2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50A26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7">
    <w:name w:val="Body Text"/>
    <w:basedOn w:val="a"/>
    <w:link w:val="a8"/>
    <w:semiHidden/>
    <w:rsid w:val="00DA05FF"/>
    <w:pPr>
      <w:spacing w:line="276" w:lineRule="auto"/>
    </w:pPr>
    <w:rPr>
      <w:szCs w:val="20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DA05F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53BBC"/>
    <w:rPr>
      <w:rFonts w:ascii="Times New Roman" w:eastAsiaTheme="majorEastAsia" w:hAnsi="Times New Roman" w:cstheme="majorBidi"/>
      <w:b/>
      <w:sz w:val="24"/>
      <w:szCs w:val="32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353BBC"/>
    <w:rPr>
      <w:rFonts w:ascii="Arial" w:eastAsiaTheme="majorEastAsia" w:hAnsi="Arial" w:cstheme="majorBidi"/>
      <w:b/>
      <w:i/>
      <w:color w:val="2F5496" w:themeColor="accent1" w:themeShade="BF"/>
      <w:sz w:val="24"/>
      <w:szCs w:val="26"/>
      <w:lang w:eastAsia="ar-SA"/>
    </w:rPr>
  </w:style>
  <w:style w:type="paragraph" w:styleId="a9">
    <w:name w:val="List Paragraph"/>
    <w:basedOn w:val="a"/>
    <w:uiPriority w:val="34"/>
    <w:qFormat/>
    <w:rsid w:val="00615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&#1053;&#1072;&#1089;&#1090;&#1088;&#1072;&#1080;&#1074;&#1072;&#1077;&#1084;&#1099;&#1077;%20&#1096;&#1072;&#1073;&#1083;&#1086;&#1085;&#1099;%20Office\&#1064;&#1072;&#1073;&#1083;&#1086;&#1085;%20&#1083;&#1072;&#1073;&#1086;&#1088;&#1072;&#1090;&#1086;&#1088;&#1085;&#1086;&#1081;%20&#1088;&#1072;&#1073;&#1086;&#1090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лабораторной работы.dotx</Template>
  <TotalTime>68</TotalTime>
  <Pages>7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2022-02-11T16:42:00Z</dcterms:created>
  <dcterms:modified xsi:type="dcterms:W3CDTF">2022-03-05T15:22:00Z</dcterms:modified>
</cp:coreProperties>
</file>