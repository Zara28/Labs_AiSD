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42CB85A8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</w:t>
      </w:r>
      <w:r w:rsidR="00AF45DB">
        <w:rPr>
          <w:b/>
          <w:bCs/>
          <w:sz w:val="56"/>
          <w:szCs w:val="56"/>
        </w:rPr>
        <w:t>2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 xml:space="preserve">ПИбд-12 </w:t>
      </w:r>
      <w:proofErr w:type="spellStart"/>
      <w:r w:rsidR="00615967">
        <w:t>Дозорова</w:t>
      </w:r>
      <w:proofErr w:type="spellEnd"/>
      <w:r w:rsidR="00615967">
        <w:t xml:space="preserve">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Pr="00AF45DB" w:rsidRDefault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lastRenderedPageBreak/>
        <w:t>Задание на лабораторную работу:</w:t>
      </w:r>
    </w:p>
    <w:p w14:paraId="29BD42AD" w14:textId="1F5E5155" w:rsidR="00615967" w:rsidRPr="00AF45DB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Реализовать </w:t>
      </w:r>
      <w:proofErr w:type="gramStart"/>
      <w:r w:rsidR="00AF45DB" w:rsidRPr="00AF45DB">
        <w:rPr>
          <w:sz w:val="28"/>
          <w:szCs w:val="28"/>
        </w:rPr>
        <w:t xml:space="preserve">задачу </w:t>
      </w:r>
      <w:r w:rsidR="00AF45DB" w:rsidRPr="00AF45DB">
        <w:rPr>
          <w:sz w:val="28"/>
          <w:szCs w:val="28"/>
          <w:shd w:val="clear" w:color="auto" w:fill="F7F5F2"/>
        </w:rPr>
        <w:t> используя</w:t>
      </w:r>
      <w:proofErr w:type="gramEnd"/>
      <w:r w:rsidR="00AF45DB" w:rsidRPr="00AF45DB">
        <w:rPr>
          <w:sz w:val="28"/>
          <w:szCs w:val="28"/>
          <w:shd w:val="clear" w:color="auto" w:fill="F7F5F2"/>
        </w:rPr>
        <w:t xml:space="preserve"> жадный алгоритм</w:t>
      </w:r>
      <w:r w:rsidRPr="00AF45DB">
        <w:rPr>
          <w:sz w:val="28"/>
          <w:szCs w:val="28"/>
        </w:rPr>
        <w:t>:</w:t>
      </w:r>
    </w:p>
    <w:p w14:paraId="24D47FCC" w14:textId="3CC0D242" w:rsidR="00615967" w:rsidRPr="00AF45DB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реализовать </w:t>
      </w:r>
      <w:r w:rsidR="00AF45DB" w:rsidRPr="00AF45DB">
        <w:rPr>
          <w:sz w:val="28"/>
          <w:szCs w:val="28"/>
        </w:rPr>
        <w:t>задачу о рюкзаке</w:t>
      </w:r>
    </w:p>
    <w:p w14:paraId="4D95CD98" w14:textId="5E8B5B4E" w:rsidR="00615967" w:rsidRPr="00AF45DB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Реализовать </w:t>
      </w:r>
      <w:r w:rsidR="00AF45DB" w:rsidRPr="00AF45DB">
        <w:rPr>
          <w:sz w:val="28"/>
          <w:szCs w:val="28"/>
          <w:shd w:val="clear" w:color="auto" w:fill="F7F5F2"/>
        </w:rPr>
        <w:t>задачу используя динамическо</w:t>
      </w:r>
      <w:r w:rsidR="00AF45DB" w:rsidRPr="00AF45DB">
        <w:rPr>
          <w:sz w:val="28"/>
          <w:szCs w:val="28"/>
          <w:shd w:val="clear" w:color="auto" w:fill="F7F5F2"/>
        </w:rPr>
        <w:t>е</w:t>
      </w:r>
      <w:r w:rsidR="00AF45DB" w:rsidRPr="00AF45DB">
        <w:rPr>
          <w:sz w:val="28"/>
          <w:szCs w:val="28"/>
          <w:shd w:val="clear" w:color="auto" w:fill="F7F5F2"/>
        </w:rPr>
        <w:t xml:space="preserve"> программирование</w:t>
      </w:r>
      <w:r w:rsidRPr="00AF45DB">
        <w:rPr>
          <w:sz w:val="28"/>
          <w:szCs w:val="28"/>
        </w:rPr>
        <w:t>:</w:t>
      </w:r>
    </w:p>
    <w:p w14:paraId="65AB066F" w14:textId="0F9F9275" w:rsidR="00615967" w:rsidRPr="00AF45DB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</w:t>
      </w:r>
      <w:r w:rsidR="00AF45DB" w:rsidRPr="00AF45DB">
        <w:rPr>
          <w:sz w:val="28"/>
          <w:szCs w:val="28"/>
        </w:rPr>
        <w:t>реализовать задачу о рюкзаке</w:t>
      </w:r>
    </w:p>
    <w:p w14:paraId="77C25C01" w14:textId="71795841" w:rsidR="00AF45DB" w:rsidRPr="00AF45DB" w:rsidRDefault="00AF45DB" w:rsidP="00AF45DB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AF45DB">
        <w:rPr>
          <w:sz w:val="28"/>
          <w:szCs w:val="28"/>
          <w:shd w:val="clear" w:color="auto" w:fill="F7F5F2"/>
        </w:rPr>
        <w:t>Реализовать 3 алгоритма с разной сложность</w:t>
      </w:r>
      <w:r w:rsidRPr="00AF45DB">
        <w:rPr>
          <w:sz w:val="28"/>
          <w:szCs w:val="28"/>
          <w:shd w:val="clear" w:color="auto" w:fill="F7F5F2"/>
        </w:rPr>
        <w:t>ю</w:t>
      </w:r>
    </w:p>
    <w:p w14:paraId="1DB12447" w14:textId="579F0FB7" w:rsidR="00615967" w:rsidRPr="00AF45DB" w:rsidRDefault="00615967" w:rsidP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Краткое описание </w:t>
      </w:r>
      <w:r w:rsidR="003F59F5" w:rsidRPr="00AF45DB">
        <w:rPr>
          <w:sz w:val="28"/>
          <w:szCs w:val="28"/>
        </w:rPr>
        <w:t>используемых</w:t>
      </w:r>
      <w:r w:rsidRPr="00AF45DB">
        <w:rPr>
          <w:sz w:val="28"/>
          <w:szCs w:val="28"/>
        </w:rPr>
        <w:t xml:space="preserve"> алгоритмов и структур</w:t>
      </w:r>
    </w:p>
    <w:p w14:paraId="3E27EEE2" w14:textId="20F2B7AE" w:rsidR="003F59F5" w:rsidRDefault="00615967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F45DB">
        <w:rPr>
          <w:sz w:val="28"/>
          <w:szCs w:val="28"/>
        </w:rPr>
        <w:t xml:space="preserve">В программе используется класс </w:t>
      </w:r>
      <w:proofErr w:type="spellStart"/>
      <w:r w:rsidR="00AF45DB" w:rsidRPr="00AF45DB">
        <w:rPr>
          <w:rFonts w:eastAsiaTheme="minorHAnsi"/>
          <w:sz w:val="28"/>
          <w:szCs w:val="28"/>
          <w:lang w:eastAsia="en-US"/>
        </w:rPr>
        <w:t>BackpackTask</w:t>
      </w:r>
      <w:proofErr w:type="spellEnd"/>
      <w:r w:rsidR="00AF45DB" w:rsidRPr="00AF45DB">
        <w:rPr>
          <w:rFonts w:eastAsiaTheme="minorHAnsi"/>
          <w:sz w:val="28"/>
          <w:szCs w:val="28"/>
          <w:lang w:eastAsia="en-US"/>
        </w:rPr>
        <w:t>, который реализует задачу о рюкзаке, заполняя два массива - цен и весов – случайными значениями и выводит ответ двумя способами – через динамическое программирование и через жадный алгоритм (с использованием массива и через сортировку и заполнение максимальными значениями)</w:t>
      </w:r>
    </w:p>
    <w:p w14:paraId="1F874C35" w14:textId="3DF2E941" w:rsidR="00AF45DB" w:rsidRPr="002C06AE" w:rsidRDefault="00AF45DB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Три реализованных алгоритма: заполнение двумерного массива случайными символами (О(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AF45DB">
        <w:rPr>
          <w:rFonts w:eastAsiaTheme="minorHAnsi"/>
          <w:sz w:val="28"/>
          <w:szCs w:val="28"/>
          <w:lang w:eastAsia="en-US"/>
        </w:rPr>
        <w:t>^2))</w:t>
      </w:r>
      <w:r>
        <w:rPr>
          <w:rFonts w:eastAsiaTheme="minorHAnsi"/>
          <w:sz w:val="28"/>
          <w:szCs w:val="28"/>
          <w:lang w:eastAsia="en-US"/>
        </w:rPr>
        <w:t xml:space="preserve">, бинарный </w:t>
      </w:r>
      <w:proofErr w:type="gramStart"/>
      <w:r>
        <w:rPr>
          <w:rFonts w:eastAsiaTheme="minorHAnsi"/>
          <w:sz w:val="28"/>
          <w:szCs w:val="28"/>
          <w:lang w:eastAsia="en-US"/>
        </w:rPr>
        <w:t>поиск(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логарифмическая сложность), </w:t>
      </w:r>
      <w:r w:rsidRPr="002C06AE">
        <w:rPr>
          <w:rFonts w:eastAsiaTheme="minorHAnsi"/>
          <w:sz w:val="28"/>
          <w:szCs w:val="28"/>
          <w:lang w:eastAsia="en-US"/>
        </w:rPr>
        <w:t>поразрядная сортировка (</w:t>
      </w:r>
      <w:r w:rsidRPr="002C06AE">
        <w:rPr>
          <w:rFonts w:eastAsiaTheme="minorHAnsi"/>
          <w:sz w:val="28"/>
          <w:szCs w:val="28"/>
          <w:lang w:val="en-US" w:eastAsia="en-US"/>
        </w:rPr>
        <w:t>O</w:t>
      </w:r>
      <w:r w:rsidRPr="002C06AE">
        <w:rPr>
          <w:rFonts w:eastAsiaTheme="minorHAnsi"/>
          <w:sz w:val="28"/>
          <w:szCs w:val="28"/>
          <w:lang w:eastAsia="en-US"/>
        </w:rPr>
        <w:t>(</w:t>
      </w:r>
      <w:r w:rsidRPr="002C06AE">
        <w:rPr>
          <w:rFonts w:eastAsiaTheme="minorHAnsi"/>
          <w:sz w:val="28"/>
          <w:szCs w:val="28"/>
          <w:lang w:val="en-US" w:eastAsia="en-US"/>
        </w:rPr>
        <w:t>n</w:t>
      </w:r>
      <w:r w:rsidRPr="002C06AE">
        <w:rPr>
          <w:rFonts w:eastAsiaTheme="minorHAnsi"/>
          <w:sz w:val="28"/>
          <w:szCs w:val="28"/>
          <w:lang w:eastAsia="en-US"/>
        </w:rPr>
        <w:t>+</w:t>
      </w:r>
      <w:r w:rsidRPr="002C06AE">
        <w:rPr>
          <w:rFonts w:eastAsiaTheme="minorHAnsi"/>
          <w:sz w:val="28"/>
          <w:szCs w:val="28"/>
          <w:lang w:val="en-US" w:eastAsia="en-US"/>
        </w:rPr>
        <w:t>k</w:t>
      </w:r>
      <w:r w:rsidRPr="002C06AE">
        <w:rPr>
          <w:rFonts w:eastAsiaTheme="minorHAnsi"/>
          <w:sz w:val="28"/>
          <w:szCs w:val="28"/>
          <w:lang w:eastAsia="en-US"/>
        </w:rPr>
        <w:t>)).</w:t>
      </w:r>
    </w:p>
    <w:p w14:paraId="2E2389E3" w14:textId="12EDE2F8" w:rsidR="003F59F5" w:rsidRPr="002C06AE" w:rsidRDefault="003F59F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Код лабораторной работы:</w:t>
      </w:r>
    </w:p>
    <w:p w14:paraId="2E16A03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D481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BackpackTask</w:t>
      </w:r>
      <w:proofErr w:type="spellEnd"/>
    </w:p>
    <w:p w14:paraId="599308E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C92D0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price;</w:t>
      </w:r>
    </w:p>
    <w:p w14:paraId="58D15EB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AEE4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510470F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BackpackTask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</w:p>
    <w:p w14:paraId="326F672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D5742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Weight = w;</w:t>
      </w:r>
    </w:p>
    <w:p w14:paraId="75D5B0F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Random r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3DC5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price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359986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F387F3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75F62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7098A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(Weight + 1)+1;</w:t>
      </w:r>
    </w:p>
    <w:p w14:paraId="7F9CDC9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(Weight + 100)+1;</w:t>
      </w:r>
    </w:p>
    <w:p w14:paraId="3FC66C5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37DC9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1563A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9D6B6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2EA89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07401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Цены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предметы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33716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price.Length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92403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6D9A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(price[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C964D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2E5F4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Массы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предметов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9F23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weigth.Length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9F315A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353B10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27A7E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6159FC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C5BED6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//Необходимо подобрать такой набор вещей, чтобы он помещался в рюкзаке и имел максимальную ценность (стоимость).</w:t>
      </w:r>
    </w:p>
    <w:p w14:paraId="6536EA9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din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D35ED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E9C40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[Weight + 1];</w:t>
      </w:r>
    </w:p>
    <w:p w14:paraId="241238A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6A143F1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1; w &lt;= Weight; w++)</w:t>
      </w:r>
    </w:p>
    <w:p w14:paraId="25C5998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9F4B5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mas[w] =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 - 1];</w:t>
      </w:r>
    </w:p>
    <w:p w14:paraId="021977F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weigth.Length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1CC74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16BD2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w)</w:t>
      </w:r>
    </w:p>
    <w:p w14:paraId="3862518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DED79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mas[w] 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(mas[w],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 -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 + price[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601F8D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3943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ABCF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40B45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рюкзака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Weight]);</w:t>
      </w:r>
    </w:p>
    <w:p w14:paraId="5B53284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CE7E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8BCD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25C7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knapsack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[Weight+100];</w:t>
      </w:r>
    </w:p>
    <w:p w14:paraId="42F2874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weigth.Length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3C187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83622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knapsack[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price[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]] 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837D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62571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Array.Sort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(knapsack);</w:t>
      </w:r>
    </w:p>
    <w:p w14:paraId="6AB40B7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Array.Reverse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(knapsack);</w:t>
      </w:r>
    </w:p>
    <w:p w14:paraId="18287C3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= 0;</w:t>
      </w:r>
    </w:p>
    <w:p w14:paraId="6433303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 = 0;</w:t>
      </w:r>
    </w:p>
    <w:p w14:paraId="1ACD71B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knapsack)</w:t>
      </w:r>
    </w:p>
    <w:p w14:paraId="56905B1C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043502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mass+weigth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[knapsack[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]]&lt;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Weight)</w:t>
      </w:r>
    </w:p>
    <w:p w14:paraId="6B7286E2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AD815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 +=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[knapsack[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5248B0F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 = cost + price[knapsack[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49B9C7F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38956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C8B8B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F62D06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price.Length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E187F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29B6F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price[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25D1052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481DE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24AF873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E375F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D32546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DD106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(cost,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max_c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ABAC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рюкзака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result);</w:t>
      </w:r>
    </w:p>
    <w:p w14:paraId="296C0DB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578392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F3A3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407B3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14:paraId="55C3FA9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717E9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W;</w:t>
      </w:r>
    </w:p>
    <w:p w14:paraId="4F128434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предметов в рюкзаке и максимальный вес"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66A9D1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Convert.ToInt32(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8D721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Convert.ToInt32(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A5FD5C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BackpackTask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BackpackTask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W);</w:t>
      </w:r>
    </w:p>
    <w:p w14:paraId="7998BD7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task.Print</w:t>
      </w:r>
      <w:proofErr w:type="spellEnd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AA0C7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task.knapsack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_din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AE44D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task.knapsack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_greedy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94E5A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sq_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BB5F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{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aaabfh</w:t>
      </w:r>
      <w:proofErr w:type="spellEnd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srrryhf</w:t>
      </w:r>
      <w:proofErr w:type="spellEnd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dhhui</w:t>
      </w:r>
      <w:proofErr w:type="spellEnd"/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5C0FE0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47DE3F6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task.price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45, 0,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task.price.Length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14:paraId="34339C6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+a[1]+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+a[2]);</w:t>
      </w:r>
    </w:p>
    <w:p w14:paraId="3B04D00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 = </w:t>
      </w:r>
      <w:proofErr w:type="spellStart"/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RadixSort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3, 3, 3);</w:t>
      </w:r>
    </w:p>
    <w:p w14:paraId="42AE3D0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Стало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+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a[1] +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a[2]);</w:t>
      </w:r>
    </w:p>
    <w:p w14:paraId="3167A86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B565F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15A50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sq_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9A1F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783EA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array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[5, 5];</w:t>
      </w:r>
    </w:p>
    <w:p w14:paraId="36085B0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998EA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03B9A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F6DD1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8D955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856A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+ 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11D35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E45AD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D951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CE5D6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E28A3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array,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searchedValue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14:paraId="79DD509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69D7A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&lt;= right)</w:t>
      </w:r>
    </w:p>
    <w:p w14:paraId="0982BBA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666A1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 = (left + right) / 2;</w:t>
      </w:r>
    </w:p>
    <w:p w14:paraId="2F00951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64C87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searchedValue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array[middle])</w:t>
      </w:r>
    </w:p>
    <w:p w14:paraId="696B0B51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9E01F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14:paraId="2ABE048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C141F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searchedValue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array[middle])</w:t>
      </w:r>
    </w:p>
    <w:p w14:paraId="4F0C1857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0E8E42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right = middle - 1;</w:t>
      </w:r>
    </w:p>
    <w:p w14:paraId="2F744CD9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4F6A1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866312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7803D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 = middle + 1;</w:t>
      </w:r>
    </w:p>
    <w:p w14:paraId="3E37960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582BB31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54394B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4126BAB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557A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RadixSort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14:paraId="6491118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59B8F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1A990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6E6B1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[123];</w:t>
      </w:r>
    </w:p>
    <w:p w14:paraId="130EB29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 =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5E4FF0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97; j &lt; 123;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196D2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7DBD1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c[j] = 0;</w:t>
      </w:r>
    </w:p>
    <w:p w14:paraId="49CD386F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FAE2EC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06775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2EDA05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a[j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-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112BE85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c[d]++;</w:t>
      </w:r>
    </w:p>
    <w:p w14:paraId="5C7E26A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E9EB47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97DBEC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97; j &lt; 123;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0C9CD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EA38C1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c[j];</w:t>
      </w:r>
    </w:p>
    <w:p w14:paraId="02900AA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c[j] =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44CA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temp;</w:t>
      </w:r>
    </w:p>
    <w:p w14:paraId="392E7DA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97B40E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35A00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A006E7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a[j</w:t>
      </w:r>
      <w:proofErr w:type="gram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- </w:t>
      </w:r>
      <w:proofErr w:type="spellStart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6D9ABB78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b[c[d]] = a[j];</w:t>
      </w:r>
    </w:p>
    <w:p w14:paraId="6416EE8A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c[d]++;</w:t>
      </w:r>
    </w:p>
    <w:p w14:paraId="5ECA1F63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0B231174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b;</w:t>
      </w:r>
    </w:p>
    <w:p w14:paraId="5B61459D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B873E6" w14:textId="77777777" w:rsidR="00AF45DB" w:rsidRP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B2903B5" w14:textId="68430C8E" w:rsidR="00AF45DB" w:rsidRDefault="00AF45DB" w:rsidP="00AF45DB">
      <w:pPr>
        <w:spacing w:after="160" w:line="259" w:lineRule="auto"/>
        <w:ind w:firstLine="0"/>
        <w:jc w:val="left"/>
      </w:pPr>
      <w:r w:rsidRPr="00AF4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328A25" w14:textId="337289D9" w:rsidR="003F59F5" w:rsidRPr="002C06AE" w:rsidRDefault="003F59F5" w:rsidP="003F59F5">
      <w:pPr>
        <w:spacing w:after="160" w:line="259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2C06AE">
        <w:rPr>
          <w:rFonts w:eastAsiaTheme="minorHAnsi"/>
          <w:color w:val="000000"/>
          <w:sz w:val="28"/>
          <w:szCs w:val="28"/>
          <w:lang w:eastAsia="en-US"/>
        </w:rPr>
        <w:t>Результаты тестирования:</w:t>
      </w:r>
    </w:p>
    <w:p w14:paraId="4C1F28EA" w14:textId="07691505" w:rsidR="003F59F5" w:rsidRPr="002C06AE" w:rsidRDefault="002C06AE" w:rsidP="003F59F5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 w:rsidRPr="002C06AE">
        <w:rPr>
          <w:noProof/>
          <w:sz w:val="28"/>
          <w:szCs w:val="28"/>
          <w:lang w:val="en-US"/>
        </w:rPr>
        <w:drawing>
          <wp:inline distT="0" distB="0" distL="0" distR="0" wp14:anchorId="66E5C24C" wp14:editId="0323971E">
            <wp:extent cx="2898140" cy="3161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233" w14:textId="09A63549" w:rsidR="002579E5" w:rsidRPr="002C06AE" w:rsidRDefault="002579E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Выводы:</w:t>
      </w:r>
    </w:p>
    <w:p w14:paraId="4856EAFD" w14:textId="7336DD37" w:rsidR="002579E5" w:rsidRPr="002C06AE" w:rsidRDefault="002C06AE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Я разобралась с реализациями динамических и жадных алгоритмов, со сложностью алгоритмов.</w:t>
      </w:r>
    </w:p>
    <w:sectPr w:rsidR="002579E5" w:rsidRPr="002C06AE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3740" w14:textId="77777777" w:rsidR="0028610F" w:rsidRDefault="0028610F" w:rsidP="00950A26">
      <w:r>
        <w:separator/>
      </w:r>
    </w:p>
  </w:endnote>
  <w:endnote w:type="continuationSeparator" w:id="0">
    <w:p w14:paraId="365C3EBC" w14:textId="77777777" w:rsidR="0028610F" w:rsidRDefault="0028610F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E369" w14:textId="77777777" w:rsidR="0028610F" w:rsidRDefault="0028610F" w:rsidP="00950A26">
      <w:r>
        <w:separator/>
      </w:r>
    </w:p>
  </w:footnote>
  <w:footnote w:type="continuationSeparator" w:id="0">
    <w:p w14:paraId="565A3495" w14:textId="77777777" w:rsidR="0028610F" w:rsidRDefault="0028610F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F0C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F5E"/>
    <w:multiLevelType w:val="hybridMultilevel"/>
    <w:tmpl w:val="68DE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7A0"/>
    <w:multiLevelType w:val="hybridMultilevel"/>
    <w:tmpl w:val="1A8A8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76128"/>
    <w:rsid w:val="0028610F"/>
    <w:rsid w:val="002C06AE"/>
    <w:rsid w:val="00304AC0"/>
    <w:rsid w:val="00353BBC"/>
    <w:rsid w:val="00370DDC"/>
    <w:rsid w:val="003F59F5"/>
    <w:rsid w:val="00560263"/>
    <w:rsid w:val="00615967"/>
    <w:rsid w:val="008F4888"/>
    <w:rsid w:val="00950A26"/>
    <w:rsid w:val="00A877F8"/>
    <w:rsid w:val="00AF45DB"/>
    <w:rsid w:val="00D7656F"/>
    <w:rsid w:val="00DA05FF"/>
    <w:rsid w:val="00D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32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2022-02-11T16:42:00Z</dcterms:created>
  <dcterms:modified xsi:type="dcterms:W3CDTF">2022-02-25T14:11:00Z</dcterms:modified>
</cp:coreProperties>
</file>